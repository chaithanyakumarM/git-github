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CE19C" w14:textId="77777777" w:rsidR="00394A6D" w:rsidRPr="0019749D" w:rsidRDefault="00B91761" w:rsidP="00884394">
      <w:pPr>
        <w:pStyle w:val="Title"/>
        <w:spacing w:before="100" w:beforeAutospacing="1" w:after="100" w:afterAutospacing="1"/>
        <w:jc w:val="center"/>
        <w:rPr>
          <w:rFonts w:ascii="Times" w:eastAsiaTheme="minorHAnsi" w:hAnsi="Times" w:cstheme="minorBidi"/>
          <w:b/>
          <w:color w:val="000000" w:themeColor="text1"/>
          <w:kern w:val="0"/>
          <w:sz w:val="21"/>
          <w:szCs w:val="21"/>
        </w:rPr>
      </w:pPr>
      <w:proofErr w:type="spellStart"/>
      <w:r w:rsidRPr="0019749D">
        <w:rPr>
          <w:rFonts w:ascii="Times" w:eastAsiaTheme="minorHAnsi" w:hAnsi="Times" w:cstheme="minorBidi"/>
          <w:b/>
          <w:color w:val="000000" w:themeColor="text1"/>
          <w:kern w:val="0"/>
          <w:sz w:val="21"/>
          <w:szCs w:val="21"/>
        </w:rPr>
        <w:t>Chaithanya.M</w:t>
      </w:r>
      <w:proofErr w:type="spellEnd"/>
    </w:p>
    <w:p w14:paraId="3097C3D0" w14:textId="1E87AD4F" w:rsidR="00394A6D" w:rsidRPr="0019749D" w:rsidRDefault="007D00B3" w:rsidP="001B78C0">
      <w:pPr>
        <w:spacing w:before="100" w:beforeAutospacing="1" w:after="100" w:afterAutospacing="1"/>
        <w:contextualSpacing/>
        <w:jc w:val="center"/>
        <w:rPr>
          <w:rFonts w:ascii="Times" w:hAnsi="Times"/>
          <w:color w:val="000000" w:themeColor="text1"/>
          <w:sz w:val="21"/>
          <w:szCs w:val="21"/>
        </w:rPr>
      </w:pPr>
      <w:r w:rsidRPr="0019749D">
        <w:rPr>
          <w:rFonts w:ascii="Times" w:hAnsi="Times"/>
          <w:color w:val="000000" w:themeColor="text1"/>
          <w:sz w:val="21"/>
          <w:szCs w:val="21"/>
        </w:rPr>
        <w:t>| </w:t>
      </w:r>
      <w:r w:rsidR="00B91761" w:rsidRPr="0019749D">
        <w:rPr>
          <w:rFonts w:ascii="Times" w:hAnsi="Times"/>
          <w:color w:val="000000" w:themeColor="text1"/>
          <w:sz w:val="21"/>
          <w:szCs w:val="21"/>
        </w:rPr>
        <w:t>+1(402)-8194235</w:t>
      </w:r>
      <w:r w:rsidRPr="0019749D">
        <w:rPr>
          <w:rFonts w:ascii="Times" w:hAnsi="Times"/>
          <w:color w:val="000000" w:themeColor="text1"/>
          <w:sz w:val="21"/>
          <w:szCs w:val="21"/>
        </w:rPr>
        <w:t> | </w:t>
      </w:r>
      <w:r w:rsidR="00B91761" w:rsidRPr="0019749D">
        <w:rPr>
          <w:rFonts w:ascii="Times" w:hAnsi="Times"/>
          <w:color w:val="000000" w:themeColor="text1"/>
          <w:sz w:val="21"/>
          <w:szCs w:val="21"/>
        </w:rPr>
        <w:t>Chaithanya.kumar0926@gmail.com</w:t>
      </w:r>
      <w:r w:rsidR="00C31E9D" w:rsidRPr="0019749D">
        <w:rPr>
          <w:rFonts w:ascii="Times" w:hAnsi="Times"/>
          <w:color w:val="000000" w:themeColor="text1"/>
          <w:sz w:val="21"/>
          <w:szCs w:val="21"/>
        </w:rPr>
        <w:t xml:space="preserve"> |</w:t>
      </w:r>
    </w:p>
    <w:p w14:paraId="493FC77F" w14:textId="356A32CE" w:rsidR="00394A6D" w:rsidRPr="0019749D" w:rsidRDefault="00CC1EE5" w:rsidP="001B78C0">
      <w:pPr>
        <w:pStyle w:val="Heading1"/>
        <w:spacing w:before="100" w:beforeAutospacing="1" w:afterAutospacing="1"/>
        <w:contextualSpacing/>
        <w:rPr>
          <w:rFonts w:ascii="Times" w:hAnsi="Times"/>
          <w:color w:val="000000" w:themeColor="text1"/>
          <w:sz w:val="21"/>
          <w:szCs w:val="21"/>
        </w:rPr>
      </w:pPr>
      <w:r w:rsidRPr="0019749D">
        <w:rPr>
          <w:rFonts w:ascii="Times" w:hAnsi="Times"/>
          <w:color w:val="000000" w:themeColor="text1"/>
          <w:sz w:val="21"/>
          <w:szCs w:val="21"/>
        </w:rPr>
        <w:t>Professional Summary</w:t>
      </w:r>
    </w:p>
    <w:p w14:paraId="2ED5312C" w14:textId="77777777" w:rsidR="00394A6D" w:rsidRPr="0019749D" w:rsidRDefault="00220E87" w:rsidP="001B78C0">
      <w:pPr>
        <w:pStyle w:val="ListBullet"/>
        <w:spacing w:before="100" w:beforeAutospacing="1" w:after="100" w:afterAutospacing="1"/>
        <w:contextualSpacing/>
        <w:rPr>
          <w:rFonts w:ascii="Times" w:hAnsi="Times"/>
          <w:color w:val="000000" w:themeColor="text1"/>
          <w:sz w:val="21"/>
          <w:szCs w:val="21"/>
        </w:rPr>
      </w:pPr>
      <w:sdt>
        <w:sdtPr>
          <w:rPr>
            <w:rFonts w:ascii="Times" w:hAnsi="Times"/>
            <w:color w:val="000000" w:themeColor="text1"/>
            <w:sz w:val="21"/>
            <w:szCs w:val="21"/>
          </w:rPr>
          <w:id w:val="396481143"/>
          <w:placeholder>
            <w:docPart w:val="7B727B675F761B459F459F05BE3D3776"/>
          </w:placeholder>
          <w:temporary/>
          <w:showingPlcHdr/>
          <w15:appearance w15:val="hidden"/>
        </w:sdtPr>
        <w:sdtEndPr/>
        <w:sdtContent>
          <w:r w:rsidR="007D00B3" w:rsidRPr="0019749D">
            <w:rPr>
              <w:rFonts w:ascii="Times" w:hAnsi="Times"/>
              <w:color w:val="000000" w:themeColor="text1"/>
              <w:sz w:val="21"/>
              <w:szCs w:val="21"/>
            </w:rPr>
            <w:t>Check out the quick tips below to help you get started. To replace tip text with your own, just tap it and start typing.</w:t>
          </w:r>
        </w:sdtContent>
      </w:sdt>
    </w:p>
    <w:p w14:paraId="18F5DDF1" w14:textId="504034A3" w:rsidR="001A1CEB" w:rsidRPr="0019749D" w:rsidRDefault="00F47FF3" w:rsidP="001B78C0">
      <w:pPr>
        <w:pStyle w:val="Heading1"/>
        <w:spacing w:before="100" w:beforeAutospacing="1" w:afterAutospacing="1"/>
        <w:contextualSpacing/>
        <w:rPr>
          <w:rFonts w:ascii="Times" w:eastAsiaTheme="minorHAnsi" w:hAnsi="Times" w:cstheme="minorBidi"/>
          <w:color w:val="000000" w:themeColor="text1"/>
          <w:sz w:val="21"/>
          <w:szCs w:val="21"/>
        </w:rPr>
      </w:pPr>
      <w:r w:rsidRPr="0019749D">
        <w:rPr>
          <w:rFonts w:ascii="Times" w:hAnsi="Times"/>
          <w:color w:val="000000" w:themeColor="text1"/>
          <w:sz w:val="21"/>
          <w:szCs w:val="21"/>
        </w:rPr>
        <w:t>Technical Skills</w:t>
      </w:r>
    </w:p>
    <w:tbl>
      <w:tblPr>
        <w:tblStyle w:val="TableGrid"/>
        <w:tblW w:w="9986" w:type="dxa"/>
        <w:tblInd w:w="144" w:type="dxa"/>
        <w:tblLook w:val="04A0" w:firstRow="1" w:lastRow="0" w:firstColumn="1" w:lastColumn="0" w:noHBand="0" w:noVBand="1"/>
      </w:tblPr>
      <w:tblGrid>
        <w:gridCol w:w="2902"/>
        <w:gridCol w:w="7084"/>
      </w:tblGrid>
      <w:tr w:rsidR="001B78C0" w:rsidRPr="0019749D" w14:paraId="58F5F983" w14:textId="77777777" w:rsidTr="001B78C0">
        <w:trPr>
          <w:trHeight w:val="481"/>
        </w:trPr>
        <w:tc>
          <w:tcPr>
            <w:tcW w:w="2902" w:type="dxa"/>
          </w:tcPr>
          <w:p w14:paraId="737265E0" w14:textId="7871B6D6" w:rsidR="001B78C0" w:rsidRPr="0019749D" w:rsidRDefault="00A4029E" w:rsidP="001B78C0">
            <w:pPr>
              <w:pStyle w:val="ListBullet"/>
              <w:numPr>
                <w:ilvl w:val="0"/>
                <w:numId w:val="0"/>
              </w:numPr>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Languages</w:t>
            </w:r>
          </w:p>
        </w:tc>
        <w:tc>
          <w:tcPr>
            <w:tcW w:w="7084" w:type="dxa"/>
          </w:tcPr>
          <w:p w14:paraId="06BB4295" w14:textId="2A7A1CD1" w:rsidR="001B78C0" w:rsidRPr="0019749D" w:rsidRDefault="00A4029E" w:rsidP="001B78C0">
            <w:pPr>
              <w:pStyle w:val="ListBullet"/>
              <w:numPr>
                <w:ilvl w:val="0"/>
                <w:numId w:val="0"/>
              </w:numPr>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C, C++, Java, J2EE, SQL, PL/SQL,</w:t>
            </w:r>
            <w:r>
              <w:rPr>
                <w:rFonts w:ascii="Times" w:hAnsi="Times"/>
                <w:color w:val="000000" w:themeColor="text1"/>
                <w:sz w:val="21"/>
                <w:szCs w:val="21"/>
              </w:rPr>
              <w:t xml:space="preserve"> </w:t>
            </w:r>
            <w:r w:rsidRPr="00A4029E">
              <w:rPr>
                <w:rFonts w:ascii="Times" w:hAnsi="Times"/>
                <w:color w:val="000000" w:themeColor="text1"/>
                <w:sz w:val="21"/>
                <w:szCs w:val="21"/>
              </w:rPr>
              <w:t>MySQL,</w:t>
            </w:r>
            <w:r>
              <w:rPr>
                <w:rFonts w:ascii="Times" w:hAnsi="Times"/>
                <w:color w:val="000000" w:themeColor="text1"/>
                <w:sz w:val="21"/>
                <w:szCs w:val="21"/>
              </w:rPr>
              <w:t xml:space="preserve"> </w:t>
            </w:r>
            <w:r w:rsidRPr="00A4029E">
              <w:rPr>
                <w:rFonts w:ascii="Times" w:hAnsi="Times"/>
                <w:color w:val="000000" w:themeColor="text1"/>
                <w:sz w:val="21"/>
                <w:szCs w:val="21"/>
              </w:rPr>
              <w:t>Hive</w:t>
            </w:r>
          </w:p>
        </w:tc>
      </w:tr>
      <w:tr w:rsidR="001B78C0" w:rsidRPr="0019749D" w14:paraId="76CB85CD" w14:textId="77777777" w:rsidTr="001B78C0">
        <w:trPr>
          <w:trHeight w:val="514"/>
        </w:trPr>
        <w:tc>
          <w:tcPr>
            <w:tcW w:w="2902" w:type="dxa"/>
          </w:tcPr>
          <w:p w14:paraId="6F71F6F2" w14:textId="77777777" w:rsidR="001B78C0" w:rsidRPr="0019749D" w:rsidRDefault="001B78C0"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tc>
        <w:tc>
          <w:tcPr>
            <w:tcW w:w="7084" w:type="dxa"/>
          </w:tcPr>
          <w:p w14:paraId="7F5146C6" w14:textId="7120801C" w:rsidR="001B78C0" w:rsidRPr="001A7E66" w:rsidRDefault="00A4029E" w:rsidP="001A7E66">
            <w:pPr>
              <w:pStyle w:val="ListBullet"/>
              <w:numPr>
                <w:ilvl w:val="0"/>
                <w:numId w:val="0"/>
              </w:numPr>
              <w:tabs>
                <w:tab w:val="left" w:pos="4871"/>
              </w:tabs>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HTML5, DHTML, XHTML, CSS, Java Script, AJAX, Angular JS, Bootstrap, AJAX, JSON</w:t>
            </w:r>
            <w:r w:rsidR="00230A9D">
              <w:rPr>
                <w:rFonts w:ascii="Times" w:hAnsi="Times"/>
                <w:color w:val="000000" w:themeColor="text1"/>
                <w:sz w:val="21"/>
                <w:szCs w:val="21"/>
              </w:rPr>
              <w:t>.</w:t>
            </w:r>
            <w:r w:rsidR="00230A9D">
              <w:t xml:space="preserve"> </w:t>
            </w:r>
          </w:p>
        </w:tc>
      </w:tr>
      <w:tr w:rsidR="001B78C0" w:rsidRPr="0019749D" w14:paraId="30AEB826" w14:textId="77777777" w:rsidTr="001B78C0">
        <w:trPr>
          <w:trHeight w:val="481"/>
        </w:trPr>
        <w:tc>
          <w:tcPr>
            <w:tcW w:w="2902" w:type="dxa"/>
          </w:tcPr>
          <w:p w14:paraId="78D8FF42" w14:textId="77777777" w:rsidR="001B78C0" w:rsidRPr="0019749D" w:rsidRDefault="001B78C0"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tc>
        <w:tc>
          <w:tcPr>
            <w:tcW w:w="7084" w:type="dxa"/>
          </w:tcPr>
          <w:p w14:paraId="37C58C93" w14:textId="2AB6EC2E" w:rsidR="001B78C0" w:rsidRPr="0019749D" w:rsidRDefault="00A4029E" w:rsidP="001B78C0">
            <w:pPr>
              <w:pStyle w:val="ListBullet"/>
              <w:numPr>
                <w:ilvl w:val="0"/>
                <w:numId w:val="0"/>
              </w:numPr>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Servlets 3.0, JSP 2.2, JDBC3.0/4.0, JavaBeans, HTML 4.01, JavaScript 1.5, Hue</w:t>
            </w:r>
          </w:p>
        </w:tc>
      </w:tr>
      <w:tr w:rsidR="00230A9D" w:rsidRPr="0019749D" w14:paraId="4F441006" w14:textId="77777777" w:rsidTr="001B78C0">
        <w:trPr>
          <w:trHeight w:val="514"/>
        </w:trPr>
        <w:tc>
          <w:tcPr>
            <w:tcW w:w="2902" w:type="dxa"/>
          </w:tcPr>
          <w:p w14:paraId="39DB4DFD" w14:textId="77777777" w:rsidR="00230A9D" w:rsidRPr="0019749D" w:rsidRDefault="00230A9D"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tc>
        <w:tc>
          <w:tcPr>
            <w:tcW w:w="7084" w:type="dxa"/>
          </w:tcPr>
          <w:p w14:paraId="4A655B76" w14:textId="757613AE" w:rsidR="00230A9D" w:rsidRPr="00A4029E" w:rsidRDefault="00230A9D" w:rsidP="00A4029E">
            <w:r w:rsidRPr="00230A9D">
              <w:rPr>
                <w:rFonts w:ascii="Times" w:hAnsi="Times"/>
                <w:color w:val="000000" w:themeColor="text1"/>
                <w:sz w:val="21"/>
                <w:szCs w:val="21"/>
              </w:rPr>
              <w:t>Windows (8.1/7/Vista/XP/2000/98/NT), Unix, Linux and DOS</w:t>
            </w:r>
            <w:r>
              <w:rPr>
                <w:rFonts w:ascii="Times" w:hAnsi="Times"/>
                <w:color w:val="000000" w:themeColor="text1"/>
                <w:sz w:val="21"/>
                <w:szCs w:val="21"/>
              </w:rPr>
              <w:t>.</w:t>
            </w:r>
          </w:p>
        </w:tc>
      </w:tr>
      <w:tr w:rsidR="00230A9D" w:rsidRPr="0019749D" w14:paraId="6E58D8CC" w14:textId="77777777" w:rsidTr="00B4632E">
        <w:trPr>
          <w:trHeight w:val="512"/>
        </w:trPr>
        <w:tc>
          <w:tcPr>
            <w:tcW w:w="2902" w:type="dxa"/>
          </w:tcPr>
          <w:p w14:paraId="01278B3A" w14:textId="77777777" w:rsidR="00230A9D" w:rsidRPr="0019749D" w:rsidRDefault="00230A9D"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tc>
        <w:tc>
          <w:tcPr>
            <w:tcW w:w="7084" w:type="dxa"/>
          </w:tcPr>
          <w:p w14:paraId="6514E9C3" w14:textId="5AB3F4DA" w:rsidR="00230A9D" w:rsidRPr="0019749D" w:rsidRDefault="00230A9D" w:rsidP="001B78C0">
            <w:pPr>
              <w:pStyle w:val="ListBullet"/>
              <w:numPr>
                <w:ilvl w:val="0"/>
                <w:numId w:val="0"/>
              </w:numPr>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MySQL, Oracle 8i/ 9i/ 10g/ 11g, SQL Server 2005/08 (R2-Enterprise Edition), DB2</w:t>
            </w:r>
          </w:p>
        </w:tc>
      </w:tr>
      <w:tr w:rsidR="00230A9D" w:rsidRPr="0019749D" w14:paraId="73AD64C3" w14:textId="77777777" w:rsidTr="001B78C0">
        <w:trPr>
          <w:trHeight w:val="481"/>
        </w:trPr>
        <w:tc>
          <w:tcPr>
            <w:tcW w:w="2902" w:type="dxa"/>
          </w:tcPr>
          <w:p w14:paraId="6181F22F" w14:textId="77777777" w:rsidR="00230A9D" w:rsidRPr="0019749D" w:rsidRDefault="00230A9D"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tc>
        <w:tc>
          <w:tcPr>
            <w:tcW w:w="7084" w:type="dxa"/>
          </w:tcPr>
          <w:p w14:paraId="5134DA74" w14:textId="7E01F0DE" w:rsidR="00230A9D" w:rsidRPr="0019749D" w:rsidRDefault="00230A9D" w:rsidP="001B78C0">
            <w:pPr>
              <w:pStyle w:val="ListBullet"/>
              <w:numPr>
                <w:ilvl w:val="0"/>
                <w:numId w:val="0"/>
              </w:numPr>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JBO</w:t>
            </w:r>
            <w:bookmarkStart w:id="0" w:name="_GoBack"/>
            <w:bookmarkEnd w:id="0"/>
            <w:r w:rsidRPr="00A4029E">
              <w:rPr>
                <w:rFonts w:ascii="Times" w:hAnsi="Times"/>
                <w:color w:val="000000" w:themeColor="text1"/>
                <w:sz w:val="21"/>
                <w:szCs w:val="21"/>
              </w:rPr>
              <w:t xml:space="preserve">SS Application Server, Apache Tomcat, ExpressNode.jsGlassfish, </w:t>
            </w:r>
            <w:proofErr w:type="spellStart"/>
            <w:r w:rsidRPr="00A4029E">
              <w:rPr>
                <w:rFonts w:ascii="Times" w:hAnsi="Times"/>
                <w:color w:val="000000" w:themeColor="text1"/>
                <w:sz w:val="21"/>
                <w:szCs w:val="21"/>
              </w:rPr>
              <w:t>Oozie</w:t>
            </w:r>
            <w:proofErr w:type="spellEnd"/>
            <w:r w:rsidRPr="00A4029E">
              <w:rPr>
                <w:rFonts w:ascii="Times" w:hAnsi="Times"/>
                <w:color w:val="000000" w:themeColor="text1"/>
                <w:sz w:val="21"/>
                <w:szCs w:val="21"/>
              </w:rPr>
              <w:t>, IBM WebSphere Application Server</w:t>
            </w:r>
          </w:p>
        </w:tc>
      </w:tr>
      <w:tr w:rsidR="00230A9D" w:rsidRPr="0019749D" w14:paraId="6AB5D06E" w14:textId="77777777" w:rsidTr="001B78C0">
        <w:trPr>
          <w:trHeight w:val="514"/>
        </w:trPr>
        <w:tc>
          <w:tcPr>
            <w:tcW w:w="2902" w:type="dxa"/>
          </w:tcPr>
          <w:p w14:paraId="5DFF77C3" w14:textId="77777777" w:rsidR="00230A9D" w:rsidRPr="0019749D" w:rsidRDefault="00230A9D"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tc>
        <w:tc>
          <w:tcPr>
            <w:tcW w:w="7084" w:type="dxa"/>
          </w:tcPr>
          <w:p w14:paraId="2CA25579" w14:textId="5ADF35CE" w:rsidR="00230A9D" w:rsidRPr="0019749D" w:rsidRDefault="00230A9D" w:rsidP="00A4029E">
            <w:pPr>
              <w:pStyle w:val="ListBullet"/>
              <w:numPr>
                <w:ilvl w:val="0"/>
                <w:numId w:val="0"/>
              </w:numPr>
              <w:tabs>
                <w:tab w:val="left" w:pos="4302"/>
              </w:tabs>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Hibernate, JPA, AngularJS, Hadoop,</w:t>
            </w:r>
            <w:r>
              <w:rPr>
                <w:rFonts w:ascii="Times" w:hAnsi="Times"/>
                <w:color w:val="000000" w:themeColor="text1"/>
                <w:sz w:val="21"/>
                <w:szCs w:val="21"/>
              </w:rPr>
              <w:t xml:space="preserve"> </w:t>
            </w:r>
            <w:r w:rsidRPr="00A4029E">
              <w:rPr>
                <w:rFonts w:ascii="Times" w:hAnsi="Times"/>
                <w:color w:val="000000" w:themeColor="text1"/>
                <w:sz w:val="21"/>
                <w:szCs w:val="21"/>
              </w:rPr>
              <w:t>Cloudera, Ember.js</w:t>
            </w:r>
          </w:p>
        </w:tc>
      </w:tr>
      <w:tr w:rsidR="00230A9D" w:rsidRPr="0019749D" w14:paraId="6C2E3A20" w14:textId="77777777" w:rsidTr="001B78C0">
        <w:trPr>
          <w:trHeight w:val="481"/>
        </w:trPr>
        <w:tc>
          <w:tcPr>
            <w:tcW w:w="2902" w:type="dxa"/>
          </w:tcPr>
          <w:p w14:paraId="5C0A051E" w14:textId="77777777" w:rsidR="00230A9D" w:rsidRPr="0019749D" w:rsidRDefault="00230A9D"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tc>
        <w:tc>
          <w:tcPr>
            <w:tcW w:w="7084" w:type="dxa"/>
          </w:tcPr>
          <w:p w14:paraId="07734517" w14:textId="431A9CAC" w:rsidR="00230A9D" w:rsidRPr="0019749D" w:rsidRDefault="00230A9D" w:rsidP="00A4029E">
            <w:pPr>
              <w:pStyle w:val="ListBullet"/>
              <w:numPr>
                <w:ilvl w:val="0"/>
                <w:numId w:val="0"/>
              </w:numPr>
              <w:tabs>
                <w:tab w:val="left" w:pos="4658"/>
              </w:tabs>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Rational Unified Process, Agile, Scrum, Test Driven Development, Rapid Application Development</w:t>
            </w:r>
            <w:r>
              <w:rPr>
                <w:rFonts w:ascii="Times" w:hAnsi="Times"/>
                <w:color w:val="000000" w:themeColor="text1"/>
                <w:sz w:val="21"/>
                <w:szCs w:val="21"/>
              </w:rPr>
              <w:t>.</w:t>
            </w:r>
          </w:p>
        </w:tc>
      </w:tr>
      <w:tr w:rsidR="00230A9D" w:rsidRPr="0019749D" w14:paraId="525945FB" w14:textId="77777777" w:rsidTr="001B78C0">
        <w:trPr>
          <w:trHeight w:val="481"/>
        </w:trPr>
        <w:tc>
          <w:tcPr>
            <w:tcW w:w="2902" w:type="dxa"/>
          </w:tcPr>
          <w:p w14:paraId="5E47A64C" w14:textId="77777777" w:rsidR="00230A9D" w:rsidRPr="0019749D" w:rsidRDefault="00230A9D"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tc>
        <w:tc>
          <w:tcPr>
            <w:tcW w:w="7084" w:type="dxa"/>
          </w:tcPr>
          <w:p w14:paraId="7DC38F31" w14:textId="0AED38D0" w:rsidR="00230A9D" w:rsidRPr="00A4029E" w:rsidRDefault="00230A9D" w:rsidP="00A4029E">
            <w:pPr>
              <w:pStyle w:val="ListBullet"/>
              <w:numPr>
                <w:ilvl w:val="0"/>
                <w:numId w:val="0"/>
              </w:numPr>
              <w:tabs>
                <w:tab w:val="left" w:pos="4658"/>
              </w:tabs>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MVC, Singleton, Front Controller, Factory, Abstract Factory, DAO</w:t>
            </w:r>
            <w:r>
              <w:rPr>
                <w:rFonts w:ascii="Times" w:hAnsi="Times"/>
                <w:color w:val="000000" w:themeColor="text1"/>
                <w:sz w:val="21"/>
                <w:szCs w:val="21"/>
              </w:rPr>
              <w:t>.</w:t>
            </w:r>
          </w:p>
        </w:tc>
      </w:tr>
      <w:tr w:rsidR="00230A9D" w:rsidRPr="0019749D" w14:paraId="789C02ED" w14:textId="77777777" w:rsidTr="001B78C0">
        <w:trPr>
          <w:trHeight w:val="481"/>
        </w:trPr>
        <w:tc>
          <w:tcPr>
            <w:tcW w:w="2902" w:type="dxa"/>
          </w:tcPr>
          <w:p w14:paraId="5C159858" w14:textId="77777777" w:rsidR="00230A9D" w:rsidRPr="0019749D" w:rsidRDefault="00230A9D"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tc>
        <w:tc>
          <w:tcPr>
            <w:tcW w:w="7084" w:type="dxa"/>
          </w:tcPr>
          <w:p w14:paraId="43824BA0" w14:textId="4020195F" w:rsidR="00230A9D" w:rsidRPr="00A4029E" w:rsidRDefault="00230A9D" w:rsidP="00A4029E">
            <w:pPr>
              <w:pStyle w:val="ListBullet"/>
              <w:numPr>
                <w:ilvl w:val="0"/>
                <w:numId w:val="0"/>
              </w:numPr>
              <w:tabs>
                <w:tab w:val="left" w:pos="4658"/>
              </w:tabs>
              <w:spacing w:before="100" w:beforeAutospacing="1" w:after="100" w:afterAutospacing="1"/>
              <w:contextualSpacing/>
              <w:rPr>
                <w:rFonts w:ascii="Times" w:hAnsi="Times"/>
                <w:color w:val="000000" w:themeColor="text1"/>
                <w:sz w:val="21"/>
                <w:szCs w:val="21"/>
              </w:rPr>
            </w:pPr>
            <w:r w:rsidRPr="00A4029E">
              <w:rPr>
                <w:rFonts w:ascii="Times" w:hAnsi="Times"/>
                <w:color w:val="000000" w:themeColor="text1"/>
                <w:sz w:val="21"/>
                <w:szCs w:val="21"/>
              </w:rPr>
              <w:t xml:space="preserve">RAD, Eclipse, NetBeans, </w:t>
            </w:r>
            <w:proofErr w:type="spellStart"/>
            <w:r w:rsidRPr="00A4029E">
              <w:rPr>
                <w:rFonts w:ascii="Times" w:hAnsi="Times"/>
                <w:color w:val="000000" w:themeColor="text1"/>
                <w:sz w:val="21"/>
                <w:szCs w:val="21"/>
              </w:rPr>
              <w:t>JBuilder</w:t>
            </w:r>
            <w:proofErr w:type="spellEnd"/>
            <w:r w:rsidRPr="00A4029E">
              <w:rPr>
                <w:rFonts w:ascii="Times" w:hAnsi="Times"/>
                <w:color w:val="000000" w:themeColor="text1"/>
                <w:sz w:val="21"/>
                <w:szCs w:val="21"/>
              </w:rPr>
              <w:t>,</w:t>
            </w:r>
            <w:r>
              <w:rPr>
                <w:rFonts w:ascii="Times" w:hAnsi="Times"/>
                <w:color w:val="000000" w:themeColor="text1"/>
                <w:sz w:val="21"/>
                <w:szCs w:val="21"/>
              </w:rPr>
              <w:t xml:space="preserve"> </w:t>
            </w:r>
            <w:r w:rsidRPr="00A4029E">
              <w:rPr>
                <w:rFonts w:ascii="Times" w:hAnsi="Times"/>
                <w:color w:val="000000" w:themeColor="text1"/>
                <w:sz w:val="21"/>
                <w:szCs w:val="21"/>
              </w:rPr>
              <w:t>Sqoop</w:t>
            </w:r>
            <w:r>
              <w:rPr>
                <w:rFonts w:ascii="Times" w:hAnsi="Times"/>
                <w:color w:val="000000" w:themeColor="text1"/>
                <w:sz w:val="21"/>
                <w:szCs w:val="21"/>
              </w:rPr>
              <w:t>.</w:t>
            </w:r>
          </w:p>
        </w:tc>
      </w:tr>
    </w:tbl>
    <w:p w14:paraId="428A669F" w14:textId="77777777" w:rsidR="001A1CEB" w:rsidRPr="0019749D" w:rsidRDefault="001A1CEB" w:rsidP="001B78C0">
      <w:pPr>
        <w:pStyle w:val="ListBullet"/>
        <w:numPr>
          <w:ilvl w:val="0"/>
          <w:numId w:val="0"/>
        </w:numPr>
        <w:spacing w:before="100" w:beforeAutospacing="1" w:after="100" w:afterAutospacing="1"/>
        <w:ind w:left="144"/>
        <w:contextualSpacing/>
        <w:rPr>
          <w:rFonts w:ascii="Times" w:hAnsi="Times"/>
          <w:color w:val="000000" w:themeColor="text1"/>
          <w:sz w:val="21"/>
          <w:szCs w:val="21"/>
        </w:rPr>
      </w:pPr>
    </w:p>
    <w:sdt>
      <w:sdtPr>
        <w:rPr>
          <w:rFonts w:ascii="Times" w:hAnsi="Times"/>
          <w:color w:val="000000" w:themeColor="text1"/>
          <w:sz w:val="21"/>
          <w:szCs w:val="21"/>
        </w:rPr>
        <w:id w:val="1513793667"/>
        <w:placeholder>
          <w:docPart w:val="B487AD6120E09F4EA8E1B2CA1AE33B16"/>
        </w:placeholder>
        <w:temporary/>
        <w:showingPlcHdr/>
        <w15:appearance w15:val="hidden"/>
      </w:sdtPr>
      <w:sdtEndPr/>
      <w:sdtContent>
        <w:p w14:paraId="43CC3D40" w14:textId="77777777" w:rsidR="00394A6D" w:rsidRPr="0019749D" w:rsidRDefault="007D00B3" w:rsidP="001B78C0">
          <w:pPr>
            <w:pStyle w:val="Heading1"/>
            <w:spacing w:before="100" w:beforeAutospacing="1" w:afterAutospacing="1"/>
            <w:contextualSpacing/>
            <w:rPr>
              <w:rFonts w:ascii="Times" w:hAnsi="Times"/>
              <w:color w:val="000000" w:themeColor="text1"/>
              <w:sz w:val="21"/>
              <w:szCs w:val="21"/>
            </w:rPr>
          </w:pPr>
          <w:r w:rsidRPr="0019749D">
            <w:rPr>
              <w:rFonts w:ascii="Times" w:hAnsi="Times"/>
              <w:color w:val="000000" w:themeColor="text1"/>
              <w:sz w:val="21"/>
              <w:szCs w:val="21"/>
            </w:rPr>
            <w:t>Education</w:t>
          </w:r>
        </w:p>
      </w:sdtContent>
    </w:sdt>
    <w:p w14:paraId="0D56990B" w14:textId="60B3A74B" w:rsidR="00394A6D" w:rsidRPr="0019749D" w:rsidRDefault="00AE72AA" w:rsidP="001B78C0">
      <w:pPr>
        <w:pStyle w:val="Heading2"/>
        <w:spacing w:before="100" w:beforeAutospacing="1" w:after="100" w:afterAutospacing="1"/>
        <w:contextualSpacing/>
        <w:rPr>
          <w:rFonts w:ascii="Times" w:hAnsi="Times"/>
          <w:color w:val="000000" w:themeColor="text1"/>
          <w:sz w:val="21"/>
          <w:szCs w:val="21"/>
        </w:rPr>
      </w:pPr>
      <w:r w:rsidRPr="0019749D">
        <w:rPr>
          <w:rFonts w:ascii="Times" w:hAnsi="Times"/>
          <w:caps w:val="0"/>
          <w:color w:val="000000" w:themeColor="text1"/>
          <w:sz w:val="21"/>
          <w:szCs w:val="21"/>
          <w:shd w:val="clear" w:color="auto" w:fill="FFFFFF"/>
        </w:rPr>
        <w:t xml:space="preserve">Bachelor of Technology </w:t>
      </w:r>
      <w:r w:rsidRPr="0019749D">
        <w:rPr>
          <w:rFonts w:ascii="Times" w:hAnsi="Times"/>
          <w:caps w:val="0"/>
          <w:color w:val="000000" w:themeColor="text1"/>
          <w:sz w:val="21"/>
          <w:szCs w:val="21"/>
        </w:rPr>
        <w:t>| June 12</w:t>
      </w:r>
      <w:r w:rsidRPr="0019749D">
        <w:rPr>
          <w:rFonts w:ascii="Times" w:hAnsi="Times"/>
          <w:caps w:val="0"/>
          <w:color w:val="000000" w:themeColor="text1"/>
          <w:sz w:val="21"/>
          <w:szCs w:val="21"/>
          <w:vertAlign w:val="superscript"/>
        </w:rPr>
        <w:t>th</w:t>
      </w:r>
      <w:r w:rsidRPr="0019749D">
        <w:rPr>
          <w:rFonts w:ascii="Times" w:hAnsi="Times"/>
          <w:caps w:val="0"/>
          <w:color w:val="000000" w:themeColor="text1"/>
          <w:sz w:val="21"/>
          <w:szCs w:val="21"/>
        </w:rPr>
        <w:t>,2009 | </w:t>
      </w:r>
      <w:r>
        <w:rPr>
          <w:rFonts w:ascii="Times" w:hAnsi="Times"/>
          <w:caps w:val="0"/>
          <w:color w:val="000000" w:themeColor="text1"/>
          <w:sz w:val="21"/>
          <w:szCs w:val="21"/>
          <w:shd w:val="clear" w:color="auto" w:fill="FFFFFF"/>
        </w:rPr>
        <w:t>ICFAI</w:t>
      </w:r>
      <w:r w:rsidRPr="0019749D">
        <w:rPr>
          <w:rFonts w:ascii="Times" w:hAnsi="Times"/>
          <w:caps w:val="0"/>
          <w:color w:val="000000" w:themeColor="text1"/>
          <w:sz w:val="21"/>
          <w:szCs w:val="21"/>
          <w:shd w:val="clear" w:color="auto" w:fill="FFFFFF"/>
        </w:rPr>
        <w:t xml:space="preserve"> University, Hyderabad, India.</w:t>
      </w:r>
    </w:p>
    <w:p w14:paraId="4B3C7572" w14:textId="22C6FC8E" w:rsidR="00394A6D" w:rsidRPr="0019749D" w:rsidRDefault="007D00B3" w:rsidP="001B78C0">
      <w:pPr>
        <w:pStyle w:val="ListBullet"/>
        <w:spacing w:before="100" w:beforeAutospacing="1" w:after="100" w:afterAutospacing="1"/>
        <w:contextualSpacing/>
        <w:rPr>
          <w:rFonts w:ascii="Times" w:hAnsi="Times"/>
          <w:color w:val="000000" w:themeColor="text1"/>
          <w:sz w:val="21"/>
          <w:szCs w:val="21"/>
        </w:rPr>
      </w:pPr>
      <w:r w:rsidRPr="0019749D">
        <w:rPr>
          <w:rFonts w:ascii="Times" w:hAnsi="Times"/>
          <w:color w:val="000000" w:themeColor="text1"/>
          <w:sz w:val="21"/>
          <w:szCs w:val="21"/>
        </w:rPr>
        <w:t xml:space="preserve">Major: </w:t>
      </w:r>
      <w:r w:rsidR="001A1CEB" w:rsidRPr="0019749D">
        <w:rPr>
          <w:rFonts w:ascii="Times" w:hAnsi="Times"/>
          <w:color w:val="000000" w:themeColor="text1"/>
          <w:sz w:val="21"/>
          <w:szCs w:val="21"/>
          <w:shd w:val="clear" w:color="auto" w:fill="FFFFFF"/>
        </w:rPr>
        <w:t>Electronics and Communication Engineering</w:t>
      </w:r>
      <w:r w:rsidR="00450D7D" w:rsidRPr="0019749D">
        <w:rPr>
          <w:rFonts w:ascii="Times" w:hAnsi="Times"/>
          <w:color w:val="000000" w:themeColor="text1"/>
          <w:sz w:val="21"/>
          <w:szCs w:val="21"/>
          <w:shd w:val="clear" w:color="auto" w:fill="FFFFFF"/>
        </w:rPr>
        <w:t>.</w:t>
      </w:r>
    </w:p>
    <w:p w14:paraId="697263AA" w14:textId="1FD92947" w:rsidR="00394A6D" w:rsidRPr="0019749D" w:rsidRDefault="00394A6D" w:rsidP="001B78C0">
      <w:pPr>
        <w:pStyle w:val="Heading1"/>
        <w:spacing w:before="100" w:beforeAutospacing="1" w:afterAutospacing="1"/>
        <w:contextualSpacing/>
        <w:rPr>
          <w:rFonts w:ascii="Times" w:hAnsi="Times"/>
          <w:color w:val="000000" w:themeColor="text1"/>
          <w:sz w:val="21"/>
          <w:szCs w:val="21"/>
        </w:rPr>
      </w:pPr>
    </w:p>
    <w:p w14:paraId="365C6745" w14:textId="48F3247E" w:rsidR="00394A6D" w:rsidRPr="0019749D" w:rsidRDefault="00394A6D" w:rsidP="001B78C0">
      <w:pPr>
        <w:pStyle w:val="ListBullet"/>
        <w:numPr>
          <w:ilvl w:val="0"/>
          <w:numId w:val="0"/>
        </w:numPr>
        <w:spacing w:before="100" w:beforeAutospacing="1" w:after="100" w:afterAutospacing="1"/>
        <w:ind w:left="144" w:hanging="144"/>
        <w:contextualSpacing/>
        <w:rPr>
          <w:rFonts w:ascii="Times" w:hAnsi="Times"/>
          <w:color w:val="000000" w:themeColor="text1"/>
          <w:sz w:val="21"/>
          <w:szCs w:val="21"/>
        </w:rPr>
      </w:pPr>
    </w:p>
    <w:sdt>
      <w:sdtPr>
        <w:rPr>
          <w:rFonts w:ascii="Times" w:hAnsi="Times"/>
          <w:color w:val="000000" w:themeColor="text1"/>
          <w:sz w:val="21"/>
          <w:szCs w:val="21"/>
        </w:rPr>
        <w:id w:val="1494989950"/>
        <w:placeholder>
          <w:docPart w:val="417F24884157DA43987A49DB86B5E48D"/>
        </w:placeholder>
        <w:temporary/>
        <w:showingPlcHdr/>
        <w15:appearance w15:val="hidden"/>
      </w:sdtPr>
      <w:sdtEndPr/>
      <w:sdtContent>
        <w:p w14:paraId="11F28C8C" w14:textId="77777777" w:rsidR="00394A6D" w:rsidRPr="0019749D" w:rsidRDefault="007D00B3" w:rsidP="001B78C0">
          <w:pPr>
            <w:pStyle w:val="Heading1"/>
            <w:spacing w:before="100" w:beforeAutospacing="1" w:afterAutospacing="1"/>
            <w:contextualSpacing/>
            <w:rPr>
              <w:rFonts w:ascii="Times" w:hAnsi="Times"/>
              <w:color w:val="000000" w:themeColor="text1"/>
              <w:sz w:val="21"/>
              <w:szCs w:val="21"/>
            </w:rPr>
          </w:pPr>
          <w:r w:rsidRPr="0019749D">
            <w:rPr>
              <w:rFonts w:ascii="Times" w:hAnsi="Times"/>
              <w:color w:val="000000" w:themeColor="text1"/>
              <w:sz w:val="21"/>
              <w:szCs w:val="21"/>
            </w:rPr>
            <w:t>Experience</w:t>
          </w:r>
        </w:p>
      </w:sdtContent>
    </w:sdt>
    <w:p w14:paraId="21069F78" w14:textId="6054BB8F" w:rsidR="00394A6D" w:rsidRPr="0019749D" w:rsidRDefault="007A17EC" w:rsidP="001B78C0">
      <w:pPr>
        <w:pStyle w:val="Heading2"/>
        <w:spacing w:before="100" w:beforeAutospacing="1" w:after="100" w:afterAutospacing="1"/>
        <w:contextualSpacing/>
        <w:rPr>
          <w:rFonts w:ascii="Times" w:hAnsi="Times"/>
          <w:color w:val="000000" w:themeColor="text1"/>
          <w:sz w:val="21"/>
          <w:szCs w:val="21"/>
        </w:rPr>
      </w:pPr>
      <w:r w:rsidRPr="0019749D">
        <w:rPr>
          <w:rFonts w:ascii="Times" w:hAnsi="Times"/>
          <w:caps w:val="0"/>
          <w:color w:val="000000" w:themeColor="text1"/>
          <w:sz w:val="21"/>
          <w:szCs w:val="21"/>
        </w:rPr>
        <w:t>Sr.UI Developer </w:t>
      </w:r>
      <w:r w:rsidR="006F2A32" w:rsidRPr="0019749D">
        <w:rPr>
          <w:rFonts w:ascii="Times" w:hAnsi="Times"/>
          <w:caps w:val="0"/>
          <w:color w:val="000000" w:themeColor="text1"/>
          <w:sz w:val="21"/>
          <w:szCs w:val="21"/>
        </w:rPr>
        <w:t>| J. Jill, Boston-Ma | October 17</w:t>
      </w:r>
      <w:r w:rsidR="006F2A32" w:rsidRPr="0019749D">
        <w:rPr>
          <w:rFonts w:ascii="Times" w:hAnsi="Times"/>
          <w:caps w:val="0"/>
          <w:color w:val="000000" w:themeColor="text1"/>
          <w:sz w:val="21"/>
          <w:szCs w:val="21"/>
          <w:vertAlign w:val="superscript"/>
        </w:rPr>
        <w:t>th</w:t>
      </w:r>
      <w:r w:rsidR="006F2A32" w:rsidRPr="0019749D">
        <w:rPr>
          <w:rFonts w:ascii="Times" w:hAnsi="Times"/>
          <w:caps w:val="0"/>
          <w:color w:val="000000" w:themeColor="text1"/>
          <w:sz w:val="21"/>
          <w:szCs w:val="21"/>
        </w:rPr>
        <w:t xml:space="preserve"> ,2016-Present|</w:t>
      </w:r>
    </w:p>
    <w:p w14:paraId="16207272" w14:textId="376DEAFF" w:rsidR="00394A6D" w:rsidRPr="0019749D" w:rsidRDefault="0019749D" w:rsidP="00AE72AA">
      <w:pPr>
        <w:pStyle w:val="ListBullet"/>
        <w:numPr>
          <w:ilvl w:val="0"/>
          <w:numId w:val="0"/>
        </w:numPr>
        <w:spacing w:before="100" w:beforeAutospacing="1" w:after="100" w:afterAutospacing="1"/>
        <w:contextualSpacing/>
        <w:jc w:val="both"/>
        <w:rPr>
          <w:rFonts w:ascii="Times" w:hAnsi="Times"/>
          <w:color w:val="000000" w:themeColor="text1"/>
          <w:sz w:val="21"/>
          <w:szCs w:val="21"/>
        </w:rPr>
      </w:pPr>
      <w:r>
        <w:rPr>
          <w:rFonts w:ascii="Times" w:hAnsi="Times"/>
          <w:color w:val="000000" w:themeColor="text1"/>
          <w:sz w:val="21"/>
          <w:szCs w:val="21"/>
        </w:rPr>
        <w:t xml:space="preserve"> </w:t>
      </w:r>
      <w:r w:rsidR="00692611" w:rsidRPr="0019749D">
        <w:rPr>
          <w:rFonts w:ascii="Times" w:hAnsi="Times"/>
          <w:color w:val="000000" w:themeColor="text1"/>
          <w:sz w:val="21"/>
          <w:szCs w:val="21"/>
        </w:rPr>
        <w:t>Jill group is a specialty retailer of high quality women's apparel, accessories and footwear that markets its products through its catalogs, retail stores and e-commerce website. The environment comprised of real time feeds coming from Retail, Direct, catalogue and 59 stores in US and Canada as well as response for order procurement from Inventory control from Legacy and customer, Credit and Transaction inquiries.</w:t>
      </w:r>
    </w:p>
    <w:p w14:paraId="45C38260" w14:textId="793BAA61" w:rsidR="00D767A1" w:rsidRDefault="00D767A1" w:rsidP="00EF0159">
      <w:pPr>
        <w:pStyle w:val="ListBullet"/>
        <w:numPr>
          <w:ilvl w:val="0"/>
          <w:numId w:val="0"/>
        </w:numPr>
        <w:spacing w:before="100" w:beforeAutospacing="1" w:after="100" w:afterAutospacing="1"/>
        <w:ind w:left="144" w:hanging="144"/>
        <w:contextualSpacing/>
        <w:jc w:val="both"/>
        <w:rPr>
          <w:rFonts w:ascii="Times" w:hAnsi="Times"/>
          <w:b/>
          <w:color w:val="000000" w:themeColor="text1"/>
          <w:sz w:val="21"/>
          <w:szCs w:val="21"/>
        </w:rPr>
      </w:pPr>
      <w:r w:rsidRPr="0019749D">
        <w:rPr>
          <w:rFonts w:ascii="Times" w:hAnsi="Times"/>
          <w:b/>
          <w:color w:val="000000" w:themeColor="text1"/>
          <w:sz w:val="21"/>
          <w:szCs w:val="21"/>
        </w:rPr>
        <w:t>Responsibilities</w:t>
      </w:r>
      <w:r w:rsidR="00D80996" w:rsidRPr="0019749D">
        <w:rPr>
          <w:rFonts w:ascii="Times" w:hAnsi="Times"/>
          <w:b/>
          <w:color w:val="000000" w:themeColor="text1"/>
          <w:sz w:val="21"/>
          <w:szCs w:val="21"/>
        </w:rPr>
        <w:t>:</w:t>
      </w:r>
    </w:p>
    <w:p w14:paraId="6753C721" w14:textId="5433331D"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Worked in all phases of SDLC, including requirements analysis, design and development, bug fixing, supporting QA teams and debugging production issues. </w:t>
      </w:r>
    </w:p>
    <w:p w14:paraId="4FA9F2BF" w14:textId="77777777" w:rsidR="002B733A"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Was responsible for developing the UI pages using HTML5, CSS3, JavaScript, Bootstrap, JSON, jQuery, Ajax, </w:t>
      </w:r>
    </w:p>
    <w:p w14:paraId="140B1E53" w14:textId="59678795" w:rsidR="00BE610A" w:rsidRPr="00E83655" w:rsidRDefault="00BE610A" w:rsidP="002B733A">
      <w:pPr>
        <w:pStyle w:val="ListBullet"/>
        <w:numPr>
          <w:ilvl w:val="0"/>
          <w:numId w:val="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lastRenderedPageBreak/>
        <w:t>Angular</w:t>
      </w:r>
      <w:r w:rsidR="00794FBC">
        <w:rPr>
          <w:rFonts w:ascii="Times" w:hAnsi="Times"/>
          <w:color w:val="000000" w:themeColor="text1"/>
          <w:sz w:val="21"/>
          <w:szCs w:val="21"/>
        </w:rPr>
        <w:t>JS</w:t>
      </w:r>
      <w:r w:rsidR="00E676E3">
        <w:rPr>
          <w:rFonts w:ascii="Times" w:hAnsi="Times"/>
          <w:color w:val="000000" w:themeColor="text1"/>
          <w:sz w:val="21"/>
          <w:szCs w:val="21"/>
        </w:rPr>
        <w:t xml:space="preserve"> 1.0/1.5/</w:t>
      </w:r>
      <w:r w:rsidR="002B733A">
        <w:rPr>
          <w:rFonts w:ascii="Times" w:hAnsi="Times"/>
          <w:color w:val="000000" w:themeColor="text1"/>
          <w:sz w:val="21"/>
          <w:szCs w:val="21"/>
        </w:rPr>
        <w:t xml:space="preserve"> 2.0</w:t>
      </w:r>
      <w:r w:rsidR="00794FBC">
        <w:rPr>
          <w:rFonts w:ascii="Times" w:hAnsi="Times"/>
          <w:color w:val="000000" w:themeColor="text1"/>
          <w:sz w:val="21"/>
          <w:szCs w:val="21"/>
        </w:rPr>
        <w:t>.</w:t>
      </w:r>
      <w:r w:rsidRPr="00E83655">
        <w:rPr>
          <w:rFonts w:ascii="Times" w:hAnsi="Times"/>
          <w:color w:val="000000" w:themeColor="text1"/>
          <w:sz w:val="21"/>
          <w:szCs w:val="21"/>
        </w:rPr>
        <w:t xml:space="preserve"> </w:t>
      </w:r>
    </w:p>
    <w:p w14:paraId="099707C2" w14:textId="551A8CBB"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Developed Page layouts, Navigations and presented designs and concepts to the management to review. </w:t>
      </w:r>
    </w:p>
    <w:p w14:paraId="02115A66" w14:textId="6EE00611"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Used Angular.js to structure </w:t>
      </w:r>
      <w:r w:rsidR="00E83655" w:rsidRPr="00E83655">
        <w:rPr>
          <w:rFonts w:ascii="Times" w:hAnsi="Times"/>
          <w:color w:val="000000" w:themeColor="text1"/>
          <w:sz w:val="21"/>
          <w:szCs w:val="21"/>
        </w:rPr>
        <w:t>JavaScript</w:t>
      </w:r>
      <w:r w:rsidRPr="00E83655">
        <w:rPr>
          <w:rFonts w:ascii="Times" w:hAnsi="Times"/>
          <w:color w:val="000000" w:themeColor="text1"/>
          <w:sz w:val="21"/>
          <w:szCs w:val="21"/>
        </w:rPr>
        <w:t xml:space="preserve"> code in an </w:t>
      </w:r>
      <w:r w:rsidR="00E83655" w:rsidRPr="00E83655">
        <w:rPr>
          <w:rFonts w:ascii="Times" w:hAnsi="Times"/>
          <w:color w:val="000000" w:themeColor="text1"/>
          <w:sz w:val="21"/>
          <w:szCs w:val="21"/>
        </w:rPr>
        <w:t>MVC (</w:t>
      </w:r>
      <w:r w:rsidRPr="00E83655">
        <w:rPr>
          <w:rFonts w:ascii="Times" w:hAnsi="Times"/>
          <w:color w:val="000000" w:themeColor="text1"/>
          <w:sz w:val="21"/>
          <w:szCs w:val="21"/>
        </w:rPr>
        <w:t xml:space="preserve">Model, View, Controller). </w:t>
      </w:r>
    </w:p>
    <w:p w14:paraId="6EC5A204" w14:textId="44047EE6"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Developed SPA (Single Page Applications) using Angular.JS. </w:t>
      </w:r>
    </w:p>
    <w:p w14:paraId="2EE55EAE" w14:textId="7B850F00"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Worked on the whole application module using technologies such as JavaScript, jQuery and Ajax Concepts. </w:t>
      </w:r>
    </w:p>
    <w:p w14:paraId="306E00EB" w14:textId="3A9D5DD9"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Responsible for setting up AngularJS framework for UI development. Developed html views with HTML5, CSS3, JQuery 1.1.0, JSON. </w:t>
      </w:r>
    </w:p>
    <w:p w14:paraId="07260AB2" w14:textId="42262892"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Created forms to collect and validate data from the user in HTML and JavaScript. </w:t>
      </w:r>
    </w:p>
    <w:p w14:paraId="5975018A" w14:textId="4CEF419B"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Was responsible for checking cross browser compatibility and hence worked on different browsers like Safari, IE, Firefox and Chrome. </w:t>
      </w:r>
    </w:p>
    <w:p w14:paraId="78C8F1C8" w14:textId="11B4A59D"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Optimized Ext. JS themes and prepared performance applications. </w:t>
      </w:r>
    </w:p>
    <w:p w14:paraId="4FF08003" w14:textId="5A422464"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Participated in writing application level code to interact with APIs, Web Services using AJAX, JSON and XML. </w:t>
      </w:r>
    </w:p>
    <w:p w14:paraId="586BE4C1" w14:textId="367AFE8C"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Developed web presentation layer using HTML and CSS according to internal standards and 508 compliance guidelines. </w:t>
      </w:r>
    </w:p>
    <w:p w14:paraId="3E33AF02" w14:textId="2784221E"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Design of REST APIs that allow sophisticated, effective and low cost application integrations. </w:t>
      </w:r>
    </w:p>
    <w:p w14:paraId="5FCDB2F8" w14:textId="131DA9E6"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Design prototype Skelton for the UI and Responsive design implementation using web components and Google Polymer. </w:t>
      </w:r>
    </w:p>
    <w:p w14:paraId="7157CCBA" w14:textId="0696125F"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Extensive experience in jQuery plugi</w:t>
      </w:r>
      <w:r w:rsidR="00FB428C">
        <w:rPr>
          <w:rFonts w:ascii="Times" w:hAnsi="Times"/>
          <w:color w:val="000000" w:themeColor="text1"/>
          <w:sz w:val="21"/>
          <w:szCs w:val="21"/>
        </w:rPr>
        <w:t>ns, dynamic HTML, JSON, Angular</w:t>
      </w:r>
      <w:r w:rsidRPr="00E83655">
        <w:rPr>
          <w:rFonts w:ascii="Times" w:hAnsi="Times"/>
          <w:color w:val="000000" w:themeColor="text1"/>
          <w:sz w:val="21"/>
          <w:szCs w:val="21"/>
        </w:rPr>
        <w:t xml:space="preserve">JS with Bootstrap and Node JS. </w:t>
      </w:r>
    </w:p>
    <w:p w14:paraId="5055E658" w14:textId="7CA99D2B"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Worked with ExtJS 4.0 to create applications. </w:t>
      </w:r>
    </w:p>
    <w:p w14:paraId="0A7291AB" w14:textId="11FF6971"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Was responsible to attend Daily Scrum and share the Sprint's work status. </w:t>
      </w:r>
    </w:p>
    <w:p w14:paraId="684AFC79" w14:textId="0E7CE068"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Prepared the business report with the help of Wire frames, Converted wire frames to HTML prototypes. </w:t>
      </w:r>
    </w:p>
    <w:p w14:paraId="1FC4A65E" w14:textId="67B9ACC7"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Participated in developing and testing the intranet web applications using JSP, JavaScript and CSS. </w:t>
      </w:r>
    </w:p>
    <w:p w14:paraId="6CD18B6F" w14:textId="29BB9C8F"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Was responsible for the design of web applications right from the conceptualization stage to its implementation and maintenance. </w:t>
      </w:r>
    </w:p>
    <w:p w14:paraId="3DDF1550" w14:textId="63D0C01C"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Developing Customer facing software for managing different types of accounts with in chase </w:t>
      </w:r>
      <w:r w:rsidR="006D1C2F" w:rsidRPr="00E83655">
        <w:rPr>
          <w:rFonts w:ascii="Times" w:hAnsi="Times"/>
          <w:color w:val="000000" w:themeColor="text1"/>
          <w:sz w:val="21"/>
          <w:szCs w:val="21"/>
        </w:rPr>
        <w:t>using,</w:t>
      </w:r>
      <w:r w:rsidR="006D1C2F">
        <w:rPr>
          <w:rFonts w:ascii="Times" w:hAnsi="Times"/>
          <w:color w:val="000000" w:themeColor="text1"/>
          <w:sz w:val="21"/>
          <w:szCs w:val="21"/>
        </w:rPr>
        <w:t xml:space="preserve"> NodeJS</w:t>
      </w:r>
      <w:r w:rsidRPr="00E83655">
        <w:rPr>
          <w:rFonts w:ascii="Times" w:hAnsi="Times"/>
          <w:color w:val="000000" w:themeColor="text1"/>
          <w:sz w:val="21"/>
          <w:szCs w:val="21"/>
        </w:rPr>
        <w:t xml:space="preserve">, </w:t>
      </w:r>
      <w:r w:rsidR="00C22FD8" w:rsidRPr="00E83655">
        <w:rPr>
          <w:rFonts w:ascii="Times" w:hAnsi="Times"/>
          <w:color w:val="000000" w:themeColor="text1"/>
          <w:sz w:val="21"/>
          <w:szCs w:val="21"/>
        </w:rPr>
        <w:t>JavaScript</w:t>
      </w:r>
      <w:r w:rsidR="00867F32">
        <w:rPr>
          <w:rFonts w:ascii="Times" w:hAnsi="Times"/>
          <w:color w:val="000000" w:themeColor="text1"/>
          <w:sz w:val="21"/>
          <w:szCs w:val="21"/>
        </w:rPr>
        <w:t>/jQuery,</w:t>
      </w:r>
      <w:r w:rsidR="00E60340">
        <w:rPr>
          <w:rFonts w:ascii="Times" w:hAnsi="Times"/>
          <w:color w:val="000000" w:themeColor="text1"/>
          <w:sz w:val="21"/>
          <w:szCs w:val="21"/>
        </w:rPr>
        <w:t xml:space="preserve"> HTML and CSS</w:t>
      </w:r>
      <w:r w:rsidRPr="00E83655">
        <w:rPr>
          <w:rFonts w:ascii="Times" w:hAnsi="Times"/>
          <w:color w:val="000000" w:themeColor="text1"/>
          <w:sz w:val="21"/>
          <w:szCs w:val="21"/>
        </w:rPr>
        <w:t xml:space="preserve">. </w:t>
      </w:r>
    </w:p>
    <w:p w14:paraId="32417ECC" w14:textId="32C895ED"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Worked in the Agile/Scrum development environment with frequently changing requirements and actively participated in scrum meetings and reviews. </w:t>
      </w:r>
    </w:p>
    <w:p w14:paraId="15AA1EB2" w14:textId="542C67B5" w:rsidR="00BE610A" w:rsidRPr="00E83655" w:rsidRDefault="00BE610A" w:rsidP="00E83655">
      <w:pPr>
        <w:pStyle w:val="ListBullet"/>
        <w:numPr>
          <w:ilvl w:val="0"/>
          <w:numId w:val="10"/>
        </w:numPr>
        <w:spacing w:before="100" w:beforeAutospacing="1" w:after="100" w:afterAutospacing="1"/>
        <w:ind w:left="504"/>
        <w:contextualSpacing/>
        <w:jc w:val="both"/>
        <w:rPr>
          <w:rFonts w:ascii="Times" w:hAnsi="Times"/>
          <w:color w:val="000000" w:themeColor="text1"/>
          <w:sz w:val="21"/>
          <w:szCs w:val="21"/>
        </w:rPr>
      </w:pPr>
      <w:r w:rsidRPr="00E83655">
        <w:rPr>
          <w:rFonts w:ascii="Times" w:hAnsi="Times"/>
          <w:color w:val="000000" w:themeColor="text1"/>
          <w:sz w:val="21"/>
          <w:szCs w:val="21"/>
        </w:rPr>
        <w:t xml:space="preserve">Successfully executed the entire test cases and fixed any bugs/issues identified during the test cycles. </w:t>
      </w:r>
    </w:p>
    <w:p w14:paraId="3A684A30" w14:textId="469376F3" w:rsidR="00BE610A" w:rsidRPr="00E83655" w:rsidRDefault="00BE610A" w:rsidP="00E83655">
      <w:pPr>
        <w:pStyle w:val="ListBullet"/>
        <w:numPr>
          <w:ilvl w:val="0"/>
          <w:numId w:val="0"/>
        </w:numPr>
        <w:spacing w:before="100" w:beforeAutospacing="1" w:after="100" w:afterAutospacing="1"/>
        <w:ind w:left="-156"/>
        <w:contextualSpacing/>
        <w:jc w:val="both"/>
        <w:rPr>
          <w:rFonts w:ascii="Times" w:hAnsi="Times"/>
          <w:color w:val="000000" w:themeColor="text1"/>
          <w:sz w:val="21"/>
          <w:szCs w:val="21"/>
        </w:rPr>
      </w:pPr>
    </w:p>
    <w:p w14:paraId="380EB4BB" w14:textId="47822177" w:rsidR="00E60340" w:rsidRPr="00E60340" w:rsidRDefault="00E60340" w:rsidP="00E60340">
      <w:pPr>
        <w:pStyle w:val="ListBullet"/>
        <w:numPr>
          <w:ilvl w:val="0"/>
          <w:numId w:val="0"/>
        </w:numPr>
        <w:spacing w:before="100" w:beforeAutospacing="1" w:after="100" w:afterAutospacing="1"/>
        <w:ind w:left="144" w:hanging="144"/>
        <w:contextualSpacing/>
        <w:jc w:val="both"/>
        <w:rPr>
          <w:rFonts w:ascii="Times" w:hAnsi="Times"/>
          <w:color w:val="000000" w:themeColor="text1"/>
          <w:sz w:val="21"/>
          <w:szCs w:val="21"/>
        </w:rPr>
      </w:pPr>
      <w:r>
        <w:rPr>
          <w:rFonts w:ascii="Times" w:hAnsi="Times"/>
          <w:b/>
          <w:color w:val="000000" w:themeColor="text1"/>
          <w:sz w:val="21"/>
          <w:szCs w:val="21"/>
        </w:rPr>
        <w:t xml:space="preserve">   </w:t>
      </w:r>
      <w:r w:rsidR="00D80996" w:rsidRPr="0019749D">
        <w:rPr>
          <w:rFonts w:ascii="Times" w:hAnsi="Times"/>
          <w:b/>
          <w:color w:val="000000" w:themeColor="text1"/>
          <w:sz w:val="21"/>
          <w:szCs w:val="21"/>
        </w:rPr>
        <w:t>Environment:</w:t>
      </w:r>
      <w:r w:rsidRPr="00E60340">
        <w:t xml:space="preserve"> </w:t>
      </w:r>
      <w:r w:rsidRPr="00E60340">
        <w:rPr>
          <w:rFonts w:ascii="Times" w:hAnsi="Times"/>
          <w:color w:val="000000" w:themeColor="text1"/>
          <w:sz w:val="21"/>
          <w:szCs w:val="21"/>
        </w:rPr>
        <w:t xml:space="preserve">HTML 4/5, CSS 2/3, JavaScript, jQuery, Bootstrap, JSP, ExtJS, AJAX, </w:t>
      </w:r>
      <w:r>
        <w:rPr>
          <w:rFonts w:ascii="Times" w:hAnsi="Times"/>
          <w:color w:val="000000" w:themeColor="text1"/>
          <w:sz w:val="21"/>
          <w:szCs w:val="21"/>
        </w:rPr>
        <w:t>REST API, JSON, XML, AngularJS</w:t>
      </w:r>
      <w:r w:rsidR="00E676E3">
        <w:rPr>
          <w:rFonts w:ascii="Times" w:hAnsi="Times"/>
          <w:color w:val="000000" w:themeColor="text1"/>
          <w:sz w:val="21"/>
          <w:szCs w:val="21"/>
        </w:rPr>
        <w:t xml:space="preserve"> 1.0/1.5/2.0</w:t>
      </w:r>
      <w:r>
        <w:rPr>
          <w:rFonts w:ascii="Times" w:hAnsi="Times"/>
          <w:color w:val="000000" w:themeColor="text1"/>
          <w:sz w:val="21"/>
          <w:szCs w:val="21"/>
        </w:rPr>
        <w:t xml:space="preserve">, </w:t>
      </w:r>
      <w:r w:rsidR="00E676E3">
        <w:rPr>
          <w:rFonts w:ascii="Times" w:hAnsi="Times"/>
          <w:color w:val="000000" w:themeColor="text1"/>
          <w:sz w:val="21"/>
          <w:szCs w:val="21"/>
        </w:rPr>
        <w:t>Node JS,</w:t>
      </w:r>
      <w:r w:rsidRPr="00E60340">
        <w:rPr>
          <w:rFonts w:ascii="Times" w:hAnsi="Times"/>
          <w:color w:val="000000" w:themeColor="text1"/>
          <w:sz w:val="21"/>
          <w:szCs w:val="21"/>
        </w:rPr>
        <w:t xml:space="preserve"> Scrum methodology, SVN, Git.</w:t>
      </w:r>
    </w:p>
    <w:p w14:paraId="4630895A" w14:textId="0395B9AB" w:rsidR="00E6694D" w:rsidRPr="0019749D" w:rsidRDefault="00220E87" w:rsidP="001B78C0">
      <w:pPr>
        <w:pStyle w:val="Heading2"/>
        <w:spacing w:before="100" w:beforeAutospacing="1" w:after="100" w:afterAutospacing="1"/>
        <w:contextualSpacing/>
        <w:rPr>
          <w:rFonts w:ascii="Times" w:hAnsi="Times"/>
          <w:color w:val="000000" w:themeColor="text1"/>
          <w:sz w:val="21"/>
          <w:szCs w:val="21"/>
        </w:rPr>
      </w:pPr>
      <w:sdt>
        <w:sdtPr>
          <w:rPr>
            <w:rFonts w:ascii="Times" w:hAnsi="Times"/>
            <w:color w:val="000000" w:themeColor="text1"/>
            <w:sz w:val="21"/>
            <w:szCs w:val="21"/>
          </w:rPr>
          <w:id w:val="-239409791"/>
          <w:placeholder>
            <w:docPart w:val="BCAB21E1838FEC469749C4FB5AB00300"/>
          </w:placeholder>
          <w:temporary/>
          <w:showingPlcHdr/>
          <w15:appearance w15:val="hidden"/>
          <w:text/>
        </w:sdtPr>
        <w:sdtEndPr/>
        <w:sdtContent>
          <w:r w:rsidR="00E6694D" w:rsidRPr="0019749D">
            <w:rPr>
              <w:rFonts w:ascii="Times" w:hAnsi="Times"/>
              <w:color w:val="000000" w:themeColor="text1"/>
              <w:sz w:val="21"/>
              <w:szCs w:val="21"/>
            </w:rPr>
            <w:t>Job Title</w:t>
          </w:r>
        </w:sdtContent>
      </w:sdt>
      <w:r w:rsidR="006F2A32" w:rsidRPr="0019749D">
        <w:rPr>
          <w:rFonts w:ascii="Times" w:hAnsi="Times"/>
          <w:caps w:val="0"/>
          <w:color w:val="000000" w:themeColor="text1"/>
          <w:sz w:val="21"/>
          <w:szCs w:val="21"/>
        </w:rPr>
        <w:t> |</w:t>
      </w:r>
      <w:proofErr w:type="spellStart"/>
      <w:r w:rsidR="006F2A32" w:rsidRPr="0019749D">
        <w:rPr>
          <w:rFonts w:ascii="Times" w:hAnsi="Times"/>
          <w:caps w:val="0"/>
          <w:color w:val="000000" w:themeColor="text1"/>
          <w:sz w:val="21"/>
          <w:szCs w:val="21"/>
        </w:rPr>
        <w:t>Ikya</w:t>
      </w:r>
      <w:proofErr w:type="spellEnd"/>
      <w:r w:rsidR="006F2A32" w:rsidRPr="0019749D">
        <w:rPr>
          <w:rFonts w:ascii="Times" w:hAnsi="Times"/>
          <w:caps w:val="0"/>
          <w:color w:val="000000" w:themeColor="text1"/>
          <w:sz w:val="21"/>
          <w:szCs w:val="21"/>
        </w:rPr>
        <w:t xml:space="preserve"> Human Capital Solutions, Bengaluru-India | August 20</w:t>
      </w:r>
      <w:r w:rsidR="006F2A32" w:rsidRPr="0019749D">
        <w:rPr>
          <w:rFonts w:ascii="Times" w:hAnsi="Times"/>
          <w:caps w:val="0"/>
          <w:color w:val="000000" w:themeColor="text1"/>
          <w:sz w:val="21"/>
          <w:szCs w:val="21"/>
          <w:vertAlign w:val="superscript"/>
        </w:rPr>
        <w:t>th</w:t>
      </w:r>
      <w:r w:rsidR="006F2A32" w:rsidRPr="0019749D">
        <w:rPr>
          <w:rFonts w:ascii="Times" w:hAnsi="Times"/>
          <w:caps w:val="0"/>
          <w:color w:val="000000" w:themeColor="text1"/>
          <w:sz w:val="21"/>
          <w:szCs w:val="21"/>
        </w:rPr>
        <w:t xml:space="preserve"> ,2012-August 21</w:t>
      </w:r>
      <w:r w:rsidR="006F2A32" w:rsidRPr="0019749D">
        <w:rPr>
          <w:rFonts w:ascii="Times" w:hAnsi="Times"/>
          <w:caps w:val="0"/>
          <w:color w:val="000000" w:themeColor="text1"/>
          <w:sz w:val="21"/>
          <w:szCs w:val="21"/>
          <w:vertAlign w:val="superscript"/>
        </w:rPr>
        <w:t>st</w:t>
      </w:r>
      <w:r w:rsidR="006F2A32" w:rsidRPr="0019749D">
        <w:rPr>
          <w:rFonts w:ascii="Times" w:hAnsi="Times"/>
          <w:caps w:val="0"/>
          <w:color w:val="000000" w:themeColor="text1"/>
          <w:sz w:val="21"/>
          <w:szCs w:val="21"/>
        </w:rPr>
        <w:t xml:space="preserve"> ,2015 |</w:t>
      </w:r>
    </w:p>
    <w:p w14:paraId="6001BED7" w14:textId="2D113A42" w:rsidR="00D80996" w:rsidRPr="0019749D" w:rsidRDefault="00D80996" w:rsidP="00D80996">
      <w:pPr>
        <w:pStyle w:val="ListBullet"/>
        <w:numPr>
          <w:ilvl w:val="0"/>
          <w:numId w:val="0"/>
        </w:numPr>
        <w:spacing w:before="100" w:beforeAutospacing="1" w:after="100" w:afterAutospacing="1"/>
        <w:ind w:left="144" w:hanging="144"/>
        <w:contextualSpacing/>
        <w:jc w:val="both"/>
        <w:rPr>
          <w:rFonts w:ascii="Times" w:hAnsi="Times"/>
          <w:b/>
          <w:color w:val="000000" w:themeColor="text1"/>
          <w:sz w:val="21"/>
          <w:szCs w:val="21"/>
        </w:rPr>
      </w:pPr>
      <w:r w:rsidRPr="0019749D">
        <w:rPr>
          <w:rFonts w:ascii="Times" w:hAnsi="Times"/>
          <w:b/>
          <w:color w:val="000000" w:themeColor="text1"/>
          <w:sz w:val="21"/>
          <w:szCs w:val="21"/>
        </w:rPr>
        <w:t>Responsibilities:</w:t>
      </w:r>
    </w:p>
    <w:p w14:paraId="4F1229D8" w14:textId="72DABA34" w:rsidR="00E6694D" w:rsidRPr="00BB73D5" w:rsidRDefault="00D80996" w:rsidP="00BB73D5">
      <w:pPr>
        <w:pStyle w:val="ListBullet"/>
        <w:numPr>
          <w:ilvl w:val="0"/>
          <w:numId w:val="0"/>
        </w:numPr>
        <w:spacing w:before="100" w:beforeAutospacing="1" w:after="100" w:afterAutospacing="1"/>
        <w:ind w:left="144" w:hanging="144"/>
        <w:contextualSpacing/>
        <w:jc w:val="both"/>
        <w:rPr>
          <w:rFonts w:ascii="Times" w:hAnsi="Times"/>
          <w:b/>
          <w:color w:val="000000" w:themeColor="text1"/>
          <w:sz w:val="21"/>
          <w:szCs w:val="21"/>
        </w:rPr>
      </w:pPr>
      <w:r w:rsidRPr="0019749D">
        <w:rPr>
          <w:rFonts w:ascii="Times" w:hAnsi="Times"/>
          <w:b/>
          <w:color w:val="000000" w:themeColor="text1"/>
          <w:sz w:val="21"/>
          <w:szCs w:val="21"/>
        </w:rPr>
        <w:t>Environment:</w:t>
      </w:r>
    </w:p>
    <w:p w14:paraId="06DC2FBE" w14:textId="3F9B653E" w:rsidR="00E6694D" w:rsidRDefault="00220E87" w:rsidP="001B78C0">
      <w:pPr>
        <w:pStyle w:val="Heading2"/>
        <w:spacing w:before="100" w:beforeAutospacing="1" w:after="100" w:afterAutospacing="1"/>
        <w:contextualSpacing/>
        <w:rPr>
          <w:rFonts w:ascii="Times" w:hAnsi="Times"/>
          <w:caps w:val="0"/>
          <w:color w:val="000000" w:themeColor="text1"/>
          <w:sz w:val="21"/>
          <w:szCs w:val="21"/>
        </w:rPr>
      </w:pPr>
      <w:sdt>
        <w:sdtPr>
          <w:rPr>
            <w:rFonts w:ascii="Times" w:hAnsi="Times"/>
            <w:color w:val="000000" w:themeColor="text1"/>
            <w:sz w:val="21"/>
            <w:szCs w:val="21"/>
          </w:rPr>
          <w:id w:val="1800110777"/>
          <w:placeholder>
            <w:docPart w:val="BCAB21E1838FEC469749C4FB5AB00300"/>
          </w:placeholder>
          <w:temporary/>
          <w:showingPlcHdr/>
          <w15:appearance w15:val="hidden"/>
          <w:text/>
        </w:sdtPr>
        <w:sdtEndPr/>
        <w:sdtContent>
          <w:r w:rsidR="00E6694D" w:rsidRPr="0019749D">
            <w:rPr>
              <w:rFonts w:ascii="Times" w:hAnsi="Times"/>
              <w:color w:val="000000" w:themeColor="text1"/>
              <w:sz w:val="21"/>
              <w:szCs w:val="21"/>
            </w:rPr>
            <w:t>Job Title</w:t>
          </w:r>
        </w:sdtContent>
      </w:sdt>
      <w:r w:rsidR="00781A35" w:rsidRPr="0019749D">
        <w:rPr>
          <w:rFonts w:ascii="Times" w:hAnsi="Times"/>
          <w:caps w:val="0"/>
          <w:color w:val="000000" w:themeColor="text1"/>
          <w:sz w:val="21"/>
          <w:szCs w:val="21"/>
        </w:rPr>
        <w:t> | </w:t>
      </w:r>
      <w:r w:rsidR="003F42B2">
        <w:rPr>
          <w:rFonts w:ascii="Times" w:hAnsi="Times"/>
          <w:caps w:val="0"/>
          <w:color w:val="000000" w:themeColor="text1"/>
          <w:sz w:val="21"/>
          <w:szCs w:val="21"/>
        </w:rPr>
        <w:t>Yester Group, Bengaluru</w:t>
      </w:r>
      <w:r w:rsidR="00781A35" w:rsidRPr="0019749D">
        <w:rPr>
          <w:rFonts w:ascii="Times" w:hAnsi="Times"/>
          <w:caps w:val="0"/>
          <w:color w:val="000000" w:themeColor="text1"/>
          <w:sz w:val="21"/>
          <w:szCs w:val="21"/>
        </w:rPr>
        <w:t>-India | July 1</w:t>
      </w:r>
      <w:r w:rsidR="00781A35" w:rsidRPr="0019749D">
        <w:rPr>
          <w:rFonts w:ascii="Times" w:hAnsi="Times"/>
          <w:caps w:val="0"/>
          <w:color w:val="000000" w:themeColor="text1"/>
          <w:sz w:val="21"/>
          <w:szCs w:val="21"/>
          <w:vertAlign w:val="superscript"/>
        </w:rPr>
        <w:t>st</w:t>
      </w:r>
      <w:r w:rsidR="00781A35" w:rsidRPr="0019749D">
        <w:rPr>
          <w:rFonts w:ascii="Times" w:hAnsi="Times"/>
          <w:caps w:val="0"/>
          <w:color w:val="000000" w:themeColor="text1"/>
          <w:sz w:val="21"/>
          <w:szCs w:val="21"/>
        </w:rPr>
        <w:t xml:space="preserve"> ,2009-August 8</w:t>
      </w:r>
      <w:r w:rsidR="00781A35" w:rsidRPr="0019749D">
        <w:rPr>
          <w:rFonts w:ascii="Times" w:hAnsi="Times"/>
          <w:caps w:val="0"/>
          <w:color w:val="000000" w:themeColor="text1"/>
          <w:sz w:val="21"/>
          <w:szCs w:val="21"/>
          <w:vertAlign w:val="superscript"/>
        </w:rPr>
        <w:t>th</w:t>
      </w:r>
      <w:r w:rsidR="00781A35" w:rsidRPr="0019749D">
        <w:rPr>
          <w:rFonts w:ascii="Times" w:hAnsi="Times"/>
          <w:caps w:val="0"/>
          <w:color w:val="000000" w:themeColor="text1"/>
          <w:sz w:val="21"/>
          <w:szCs w:val="21"/>
        </w:rPr>
        <w:t xml:space="preserve"> ,2012 |</w:t>
      </w:r>
    </w:p>
    <w:p w14:paraId="60A6F04D" w14:textId="7D386744" w:rsidR="00A155BA" w:rsidRPr="00A155BA" w:rsidRDefault="007F25E3" w:rsidP="00A111AE">
      <w:pPr>
        <w:pStyle w:val="Heading2"/>
        <w:spacing w:before="100" w:beforeAutospacing="1" w:after="100" w:afterAutospacing="1"/>
        <w:contextualSpacing/>
        <w:jc w:val="both"/>
        <w:rPr>
          <w:rFonts w:ascii="Times" w:hAnsi="Times"/>
          <w:b w:val="0"/>
          <w:color w:val="000000" w:themeColor="text1"/>
          <w:sz w:val="21"/>
          <w:szCs w:val="21"/>
        </w:rPr>
      </w:pPr>
      <w:r>
        <w:rPr>
          <w:rFonts w:ascii="Times" w:hAnsi="Times"/>
          <w:b w:val="0"/>
          <w:caps w:val="0"/>
          <w:color w:val="000000" w:themeColor="text1"/>
          <w:sz w:val="21"/>
          <w:szCs w:val="21"/>
        </w:rPr>
        <w:t>T</w:t>
      </w:r>
      <w:r w:rsidRPr="00A155BA">
        <w:rPr>
          <w:rFonts w:ascii="Times" w:hAnsi="Times"/>
          <w:b w:val="0"/>
          <w:caps w:val="0"/>
          <w:color w:val="000000" w:themeColor="text1"/>
          <w:sz w:val="21"/>
          <w:szCs w:val="21"/>
        </w:rPr>
        <w:t>he role is responsible for designing, coding and modifying websites, from layout to function and according t</w:t>
      </w:r>
      <w:r>
        <w:rPr>
          <w:rFonts w:ascii="Times" w:hAnsi="Times"/>
          <w:b w:val="0"/>
          <w:caps w:val="0"/>
          <w:color w:val="000000" w:themeColor="text1"/>
          <w:sz w:val="21"/>
          <w:szCs w:val="21"/>
        </w:rPr>
        <w:t xml:space="preserve">o a client's specifications. </w:t>
      </w:r>
      <w:r w:rsidR="007E2FE9" w:rsidRPr="007E2FE9">
        <w:rPr>
          <w:rFonts w:ascii="Times" w:hAnsi="Times"/>
          <w:b w:val="0"/>
          <w:caps w:val="0"/>
          <w:color w:val="000000" w:themeColor="text1"/>
          <w:sz w:val="21"/>
          <w:szCs w:val="21"/>
        </w:rPr>
        <w:t>The objective of designing a site is to ensure that when the users open the site they see the information in a format that is easy to read and relevant. This is further complicated by the fact that users now use a large variety of devices with varying screen sizes and re</w:t>
      </w:r>
      <w:r w:rsidR="00C078BE">
        <w:rPr>
          <w:rFonts w:ascii="Times" w:hAnsi="Times"/>
          <w:b w:val="0"/>
          <w:caps w:val="0"/>
          <w:color w:val="000000" w:themeColor="text1"/>
          <w:sz w:val="21"/>
          <w:szCs w:val="21"/>
        </w:rPr>
        <w:t>solutions thus considering</w:t>
      </w:r>
      <w:r w:rsidR="007E2FE9" w:rsidRPr="007E2FE9">
        <w:rPr>
          <w:rFonts w:ascii="Times" w:hAnsi="Times"/>
          <w:b w:val="0"/>
          <w:caps w:val="0"/>
          <w:color w:val="000000" w:themeColor="text1"/>
          <w:sz w:val="21"/>
          <w:szCs w:val="21"/>
        </w:rPr>
        <w:t xml:space="preserve"> these aspects </w:t>
      </w:r>
      <w:r w:rsidR="00C078BE">
        <w:rPr>
          <w:rFonts w:ascii="Times" w:hAnsi="Times"/>
          <w:b w:val="0"/>
          <w:caps w:val="0"/>
          <w:color w:val="000000" w:themeColor="text1"/>
          <w:sz w:val="21"/>
          <w:szCs w:val="21"/>
        </w:rPr>
        <w:t>the web pages were designed.</w:t>
      </w:r>
    </w:p>
    <w:p w14:paraId="794DE5D6" w14:textId="77777777" w:rsidR="00D80996" w:rsidRDefault="00D80996" w:rsidP="007E2FE9">
      <w:pPr>
        <w:pStyle w:val="ListBullet"/>
        <w:numPr>
          <w:ilvl w:val="0"/>
          <w:numId w:val="0"/>
        </w:numPr>
        <w:spacing w:before="100" w:beforeAutospacing="1" w:after="100" w:afterAutospacing="1"/>
        <w:contextualSpacing/>
        <w:jc w:val="both"/>
        <w:rPr>
          <w:rFonts w:ascii="Times" w:hAnsi="Times"/>
          <w:b/>
          <w:color w:val="000000" w:themeColor="text1"/>
          <w:sz w:val="21"/>
          <w:szCs w:val="21"/>
        </w:rPr>
      </w:pPr>
      <w:r w:rsidRPr="0019749D">
        <w:rPr>
          <w:rFonts w:ascii="Times" w:hAnsi="Times"/>
          <w:b/>
          <w:color w:val="000000" w:themeColor="text1"/>
          <w:sz w:val="21"/>
          <w:szCs w:val="21"/>
        </w:rPr>
        <w:t>Responsibilities:</w:t>
      </w:r>
    </w:p>
    <w:p w14:paraId="6A70E0B9" w14:textId="6EF0AB5A" w:rsidR="002019C5" w:rsidRDefault="002019C5" w:rsidP="002019C5">
      <w:pPr>
        <w:pStyle w:val="ListBullet"/>
        <w:numPr>
          <w:ilvl w:val="0"/>
          <w:numId w:val="5"/>
        </w:numPr>
        <w:spacing w:before="100" w:beforeAutospacing="1" w:after="100" w:afterAutospacing="1"/>
        <w:contextualSpacing/>
        <w:jc w:val="both"/>
        <w:rPr>
          <w:rFonts w:ascii="Times" w:hAnsi="Times"/>
          <w:color w:val="000000" w:themeColor="text1"/>
          <w:sz w:val="21"/>
          <w:szCs w:val="21"/>
        </w:rPr>
      </w:pPr>
      <w:r w:rsidRPr="002019C5">
        <w:rPr>
          <w:rFonts w:ascii="Times" w:hAnsi="Times"/>
          <w:color w:val="000000" w:themeColor="text1"/>
          <w:sz w:val="21"/>
          <w:szCs w:val="21"/>
        </w:rPr>
        <w:t>Participated in analysis, development, design and various phases of Software Development Life Cycle of the system. Worked in the Agile Environment and attended scrum meetings.</w:t>
      </w:r>
    </w:p>
    <w:p w14:paraId="52A261E1" w14:textId="77777777" w:rsidR="00A1670E" w:rsidRPr="002019C5" w:rsidRDefault="00A1670E" w:rsidP="002019C5">
      <w:pPr>
        <w:pStyle w:val="ListBullet"/>
        <w:numPr>
          <w:ilvl w:val="0"/>
          <w:numId w:val="5"/>
        </w:numPr>
        <w:spacing w:before="100" w:beforeAutospacing="1" w:after="100" w:afterAutospacing="1"/>
        <w:contextualSpacing/>
        <w:jc w:val="both"/>
        <w:rPr>
          <w:rFonts w:ascii="Times" w:hAnsi="Times"/>
          <w:color w:val="000000" w:themeColor="text1"/>
          <w:sz w:val="21"/>
          <w:szCs w:val="21"/>
        </w:rPr>
      </w:pPr>
    </w:p>
    <w:p w14:paraId="3C772FB0" w14:textId="77777777" w:rsidR="00D80996" w:rsidRPr="0019749D" w:rsidRDefault="00D80996" w:rsidP="00D80996">
      <w:pPr>
        <w:pStyle w:val="ListBullet"/>
        <w:numPr>
          <w:ilvl w:val="0"/>
          <w:numId w:val="0"/>
        </w:numPr>
        <w:spacing w:before="100" w:beforeAutospacing="1" w:after="100" w:afterAutospacing="1"/>
        <w:ind w:left="144" w:hanging="144"/>
        <w:contextualSpacing/>
        <w:jc w:val="both"/>
        <w:rPr>
          <w:rFonts w:ascii="Times" w:hAnsi="Times"/>
          <w:b/>
          <w:color w:val="000000" w:themeColor="text1"/>
          <w:sz w:val="21"/>
          <w:szCs w:val="21"/>
        </w:rPr>
      </w:pPr>
      <w:r w:rsidRPr="0019749D">
        <w:rPr>
          <w:rFonts w:ascii="Times" w:hAnsi="Times"/>
          <w:b/>
          <w:color w:val="000000" w:themeColor="text1"/>
          <w:sz w:val="21"/>
          <w:szCs w:val="21"/>
        </w:rPr>
        <w:t>Environment:</w:t>
      </w:r>
    </w:p>
    <w:p w14:paraId="07F9E4CE" w14:textId="77777777" w:rsidR="00E6694D" w:rsidRDefault="00E6694D"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p w14:paraId="29728EBD" w14:textId="77777777" w:rsidR="00541DF4" w:rsidRPr="0019749D" w:rsidRDefault="00220E87" w:rsidP="00541DF4">
      <w:pPr>
        <w:pStyle w:val="Heading2"/>
        <w:spacing w:before="100" w:beforeAutospacing="1" w:after="100" w:afterAutospacing="1"/>
        <w:contextualSpacing/>
        <w:rPr>
          <w:rFonts w:ascii="Times" w:hAnsi="Times"/>
          <w:color w:val="000000" w:themeColor="text1"/>
          <w:sz w:val="21"/>
          <w:szCs w:val="21"/>
        </w:rPr>
      </w:pPr>
      <w:sdt>
        <w:sdtPr>
          <w:rPr>
            <w:rFonts w:ascii="Times" w:hAnsi="Times"/>
            <w:color w:val="000000" w:themeColor="text1"/>
            <w:sz w:val="21"/>
            <w:szCs w:val="21"/>
          </w:rPr>
          <w:id w:val="-187604137"/>
          <w:placeholder>
            <w:docPart w:val="99C22A76CCC4FA489363F70FDC3B9645"/>
          </w:placeholder>
          <w:temporary/>
          <w:showingPlcHdr/>
          <w15:appearance w15:val="hidden"/>
          <w:text/>
        </w:sdtPr>
        <w:sdtEndPr/>
        <w:sdtContent>
          <w:r w:rsidR="00541DF4" w:rsidRPr="0019749D">
            <w:rPr>
              <w:rFonts w:ascii="Times" w:hAnsi="Times"/>
              <w:color w:val="000000" w:themeColor="text1"/>
              <w:sz w:val="21"/>
              <w:szCs w:val="21"/>
            </w:rPr>
            <w:t>Job Title</w:t>
          </w:r>
        </w:sdtContent>
      </w:sdt>
      <w:r w:rsidR="00541DF4" w:rsidRPr="0019749D">
        <w:rPr>
          <w:rFonts w:ascii="Times" w:hAnsi="Times"/>
          <w:caps w:val="0"/>
          <w:color w:val="000000" w:themeColor="text1"/>
          <w:sz w:val="21"/>
          <w:szCs w:val="21"/>
        </w:rPr>
        <w:t> |</w:t>
      </w:r>
      <w:proofErr w:type="spellStart"/>
      <w:r w:rsidR="00541DF4" w:rsidRPr="0019749D">
        <w:rPr>
          <w:rFonts w:ascii="Times" w:hAnsi="Times"/>
          <w:caps w:val="0"/>
          <w:color w:val="000000" w:themeColor="text1"/>
          <w:sz w:val="21"/>
          <w:szCs w:val="21"/>
        </w:rPr>
        <w:t>Ikya</w:t>
      </w:r>
      <w:proofErr w:type="spellEnd"/>
      <w:r w:rsidR="00541DF4" w:rsidRPr="0019749D">
        <w:rPr>
          <w:rFonts w:ascii="Times" w:hAnsi="Times"/>
          <w:caps w:val="0"/>
          <w:color w:val="000000" w:themeColor="text1"/>
          <w:sz w:val="21"/>
          <w:szCs w:val="21"/>
        </w:rPr>
        <w:t xml:space="preserve"> Human Capital Solutions, Bengaluru-India | August 20</w:t>
      </w:r>
      <w:r w:rsidR="00541DF4" w:rsidRPr="0019749D">
        <w:rPr>
          <w:rFonts w:ascii="Times" w:hAnsi="Times"/>
          <w:caps w:val="0"/>
          <w:color w:val="000000" w:themeColor="text1"/>
          <w:sz w:val="21"/>
          <w:szCs w:val="21"/>
          <w:vertAlign w:val="superscript"/>
        </w:rPr>
        <w:t>th</w:t>
      </w:r>
      <w:r w:rsidR="00541DF4" w:rsidRPr="0019749D">
        <w:rPr>
          <w:rFonts w:ascii="Times" w:hAnsi="Times"/>
          <w:caps w:val="0"/>
          <w:color w:val="000000" w:themeColor="text1"/>
          <w:sz w:val="21"/>
          <w:szCs w:val="21"/>
        </w:rPr>
        <w:t xml:space="preserve"> ,2012-August 21</w:t>
      </w:r>
      <w:r w:rsidR="00541DF4" w:rsidRPr="0019749D">
        <w:rPr>
          <w:rFonts w:ascii="Times" w:hAnsi="Times"/>
          <w:caps w:val="0"/>
          <w:color w:val="000000" w:themeColor="text1"/>
          <w:sz w:val="21"/>
          <w:szCs w:val="21"/>
          <w:vertAlign w:val="superscript"/>
        </w:rPr>
        <w:t>st</w:t>
      </w:r>
      <w:r w:rsidR="00541DF4" w:rsidRPr="0019749D">
        <w:rPr>
          <w:rFonts w:ascii="Times" w:hAnsi="Times"/>
          <w:caps w:val="0"/>
          <w:color w:val="000000" w:themeColor="text1"/>
          <w:sz w:val="21"/>
          <w:szCs w:val="21"/>
        </w:rPr>
        <w:t xml:space="preserve"> ,2015 |</w:t>
      </w:r>
    </w:p>
    <w:p w14:paraId="2ADA9F5C" w14:textId="77777777" w:rsidR="00541DF4" w:rsidRPr="0019749D" w:rsidRDefault="00541DF4" w:rsidP="00541DF4">
      <w:pPr>
        <w:pStyle w:val="ListBullet"/>
        <w:numPr>
          <w:ilvl w:val="0"/>
          <w:numId w:val="0"/>
        </w:numPr>
        <w:spacing w:before="100" w:beforeAutospacing="1" w:after="100" w:afterAutospacing="1"/>
        <w:ind w:left="144" w:hanging="144"/>
        <w:contextualSpacing/>
        <w:jc w:val="both"/>
        <w:rPr>
          <w:rFonts w:ascii="Times" w:hAnsi="Times"/>
          <w:b/>
          <w:color w:val="000000" w:themeColor="text1"/>
          <w:sz w:val="21"/>
          <w:szCs w:val="21"/>
        </w:rPr>
      </w:pPr>
      <w:r w:rsidRPr="0019749D">
        <w:rPr>
          <w:rFonts w:ascii="Times" w:hAnsi="Times"/>
          <w:b/>
          <w:color w:val="000000" w:themeColor="text1"/>
          <w:sz w:val="21"/>
          <w:szCs w:val="21"/>
        </w:rPr>
        <w:t>Responsibilities:</w:t>
      </w:r>
    </w:p>
    <w:p w14:paraId="202056D4" w14:textId="77777777" w:rsidR="00541DF4" w:rsidRPr="00BB73D5" w:rsidRDefault="00541DF4" w:rsidP="00541DF4">
      <w:pPr>
        <w:pStyle w:val="ListBullet"/>
        <w:numPr>
          <w:ilvl w:val="0"/>
          <w:numId w:val="0"/>
        </w:numPr>
        <w:spacing w:before="100" w:beforeAutospacing="1" w:after="100" w:afterAutospacing="1"/>
        <w:ind w:left="144" w:hanging="144"/>
        <w:contextualSpacing/>
        <w:jc w:val="both"/>
        <w:rPr>
          <w:rFonts w:ascii="Times" w:hAnsi="Times"/>
          <w:b/>
          <w:color w:val="000000" w:themeColor="text1"/>
          <w:sz w:val="21"/>
          <w:szCs w:val="21"/>
        </w:rPr>
      </w:pPr>
      <w:r w:rsidRPr="0019749D">
        <w:rPr>
          <w:rFonts w:ascii="Times" w:hAnsi="Times"/>
          <w:b/>
          <w:color w:val="000000" w:themeColor="text1"/>
          <w:sz w:val="21"/>
          <w:szCs w:val="21"/>
        </w:rPr>
        <w:t>Environment:</w:t>
      </w:r>
    </w:p>
    <w:p w14:paraId="06E42B99" w14:textId="77777777" w:rsidR="00541DF4" w:rsidRDefault="00541DF4"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p w14:paraId="64F186B4" w14:textId="77777777" w:rsidR="009574E9" w:rsidRDefault="009574E9"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p w14:paraId="20C988F3" w14:textId="77777777" w:rsidR="009574E9" w:rsidRDefault="009574E9"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p w14:paraId="6E9798C8" w14:textId="77777777" w:rsidR="009574E9" w:rsidRDefault="009574E9"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p w14:paraId="02681EA4" w14:textId="77777777" w:rsidR="009574E9" w:rsidRDefault="009574E9" w:rsidP="009574E9">
      <w:pPr>
        <w:pStyle w:val="ListBullet"/>
        <w:numPr>
          <w:ilvl w:val="0"/>
          <w:numId w:val="0"/>
        </w:numPr>
        <w:spacing w:before="100" w:beforeAutospacing="1" w:after="100" w:afterAutospacing="1"/>
        <w:contextualSpacing/>
        <w:rPr>
          <w:rFonts w:ascii="Times" w:hAnsi="Times"/>
          <w:color w:val="000000" w:themeColor="text1"/>
          <w:sz w:val="21"/>
          <w:szCs w:val="21"/>
        </w:rPr>
      </w:pPr>
      <w:r w:rsidRPr="009574E9">
        <w:rPr>
          <w:rFonts w:ascii="Times" w:hAnsi="Times"/>
          <w:color w:val="000000" w:themeColor="text1"/>
          <w:sz w:val="21"/>
          <w:szCs w:val="21"/>
        </w:rPr>
        <w:t>The application was a Web based School Management System, developed for a franchise of National Open School. This system consisted of three main modules - student, teacher and administration. Features for student module included registration, attendance, timetable, report card generation, fee collection, library management, notice board and communication etc. The students/parents could go online to check the report card, fee dues, communicate with teacher and check notice board.</w:t>
      </w:r>
    </w:p>
    <w:p w14:paraId="48CD2DF0" w14:textId="77777777" w:rsidR="009574E9" w:rsidRPr="0019749D" w:rsidRDefault="009574E9" w:rsidP="001B78C0">
      <w:pPr>
        <w:pStyle w:val="ListBullet"/>
        <w:numPr>
          <w:ilvl w:val="0"/>
          <w:numId w:val="0"/>
        </w:numPr>
        <w:spacing w:before="100" w:beforeAutospacing="1" w:after="100" w:afterAutospacing="1"/>
        <w:contextualSpacing/>
        <w:rPr>
          <w:rFonts w:ascii="Times" w:hAnsi="Times"/>
          <w:color w:val="000000" w:themeColor="text1"/>
          <w:sz w:val="21"/>
          <w:szCs w:val="21"/>
        </w:rPr>
      </w:pPr>
    </w:p>
    <w:sectPr w:rsidR="009574E9" w:rsidRPr="0019749D" w:rsidSect="00CC1EE5">
      <w:footerReference w:type="default" r:id="rId8"/>
      <w:pgSz w:w="12240" w:h="15840"/>
      <w:pgMar w:top="720" w:right="720" w:bottom="806"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66037" w14:textId="77777777" w:rsidR="00220E87" w:rsidRDefault="00220E87">
      <w:r>
        <w:separator/>
      </w:r>
    </w:p>
  </w:endnote>
  <w:endnote w:type="continuationSeparator" w:id="0">
    <w:p w14:paraId="0525D046" w14:textId="77777777" w:rsidR="00220E87" w:rsidRDefault="00220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20002A87" w:usb1="00000000" w:usb2="00000000"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617930"/>
      <w:docPartObj>
        <w:docPartGallery w:val="Page Numbers (Bottom of Page)"/>
        <w:docPartUnique/>
      </w:docPartObj>
    </w:sdtPr>
    <w:sdtEndPr>
      <w:rPr>
        <w:noProof/>
      </w:rPr>
    </w:sdtEndPr>
    <w:sdtContent>
      <w:p w14:paraId="6A097030" w14:textId="77777777" w:rsidR="00394A6D" w:rsidRDefault="007D00B3">
        <w:pPr>
          <w:pStyle w:val="Footer"/>
        </w:pPr>
        <w:r>
          <w:fldChar w:fldCharType="begin"/>
        </w:r>
        <w:r>
          <w:instrText xml:space="preserve"> PAGE   \* MERGEFORMAT </w:instrText>
        </w:r>
        <w:r>
          <w:fldChar w:fldCharType="separate"/>
        </w:r>
        <w:r w:rsidR="00164678">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875CE" w14:textId="77777777" w:rsidR="00220E87" w:rsidRDefault="00220E87">
      <w:r>
        <w:separator/>
      </w:r>
    </w:p>
  </w:footnote>
  <w:footnote w:type="continuationSeparator" w:id="0">
    <w:p w14:paraId="43973326" w14:textId="77777777" w:rsidR="00220E87" w:rsidRDefault="00220E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7CEC134"/>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3B43019"/>
    <w:multiLevelType w:val="hybridMultilevel"/>
    <w:tmpl w:val="BEA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50310"/>
    <w:multiLevelType w:val="hybridMultilevel"/>
    <w:tmpl w:val="65BAFF8C"/>
    <w:lvl w:ilvl="0" w:tplc="FAB0BF4E">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62CE"/>
    <w:multiLevelType w:val="hybridMultilevel"/>
    <w:tmpl w:val="A846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A3BF0"/>
    <w:multiLevelType w:val="hybridMultilevel"/>
    <w:tmpl w:val="35F8D85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28E16F2B"/>
    <w:multiLevelType w:val="hybridMultilevel"/>
    <w:tmpl w:val="1F8A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C775F"/>
    <w:multiLevelType w:val="hybridMultilevel"/>
    <w:tmpl w:val="448C3F3A"/>
    <w:lvl w:ilvl="0" w:tplc="FAB0BF4E">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4140DE"/>
    <w:multiLevelType w:val="hybridMultilevel"/>
    <w:tmpl w:val="AFD63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4"/>
  </w:num>
  <w:num w:numId="6">
    <w:abstractNumId w:val="5"/>
  </w:num>
  <w:num w:numId="7">
    <w:abstractNumId w:val="1"/>
  </w:num>
  <w:num w:numId="8">
    <w:abstractNumId w:val="6"/>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61"/>
    <w:rsid w:val="00003DDB"/>
    <w:rsid w:val="000F27E8"/>
    <w:rsid w:val="000F2A9B"/>
    <w:rsid w:val="00115ADF"/>
    <w:rsid w:val="00164678"/>
    <w:rsid w:val="0019749D"/>
    <w:rsid w:val="001A1CEB"/>
    <w:rsid w:val="001A7E66"/>
    <w:rsid w:val="001B78C0"/>
    <w:rsid w:val="001C06F7"/>
    <w:rsid w:val="001F32D4"/>
    <w:rsid w:val="002019C5"/>
    <w:rsid w:val="00201C2C"/>
    <w:rsid w:val="00220E87"/>
    <w:rsid w:val="002253F9"/>
    <w:rsid w:val="00230A9D"/>
    <w:rsid w:val="00237878"/>
    <w:rsid w:val="0029139C"/>
    <w:rsid w:val="002B733A"/>
    <w:rsid w:val="002E1341"/>
    <w:rsid w:val="00342698"/>
    <w:rsid w:val="00394A6D"/>
    <w:rsid w:val="003F42B2"/>
    <w:rsid w:val="0041097C"/>
    <w:rsid w:val="00450D7D"/>
    <w:rsid w:val="00496271"/>
    <w:rsid w:val="004E6BA6"/>
    <w:rsid w:val="00541DF4"/>
    <w:rsid w:val="00554687"/>
    <w:rsid w:val="005842D9"/>
    <w:rsid w:val="005F46B8"/>
    <w:rsid w:val="0062226E"/>
    <w:rsid w:val="00670B7E"/>
    <w:rsid w:val="00682E01"/>
    <w:rsid w:val="00692611"/>
    <w:rsid w:val="006A67B8"/>
    <w:rsid w:val="006C0BF0"/>
    <w:rsid w:val="006D1C2F"/>
    <w:rsid w:val="006F2A32"/>
    <w:rsid w:val="00704580"/>
    <w:rsid w:val="00781A35"/>
    <w:rsid w:val="00794FBC"/>
    <w:rsid w:val="007A17EC"/>
    <w:rsid w:val="007C03A2"/>
    <w:rsid w:val="007D00B3"/>
    <w:rsid w:val="007E2FE9"/>
    <w:rsid w:val="007F25E3"/>
    <w:rsid w:val="007F7558"/>
    <w:rsid w:val="00816D7B"/>
    <w:rsid w:val="00867F32"/>
    <w:rsid w:val="00876DC7"/>
    <w:rsid w:val="00884394"/>
    <w:rsid w:val="00893ABB"/>
    <w:rsid w:val="00935529"/>
    <w:rsid w:val="009574E9"/>
    <w:rsid w:val="00A111AE"/>
    <w:rsid w:val="00A155BA"/>
    <w:rsid w:val="00A1670E"/>
    <w:rsid w:val="00A214BD"/>
    <w:rsid w:val="00A4029E"/>
    <w:rsid w:val="00AC75B5"/>
    <w:rsid w:val="00AE72AA"/>
    <w:rsid w:val="00B35747"/>
    <w:rsid w:val="00B4632E"/>
    <w:rsid w:val="00B71E34"/>
    <w:rsid w:val="00B91761"/>
    <w:rsid w:val="00BA7C69"/>
    <w:rsid w:val="00BB73D5"/>
    <w:rsid w:val="00BE610A"/>
    <w:rsid w:val="00C078BE"/>
    <w:rsid w:val="00C22FD8"/>
    <w:rsid w:val="00C31E9D"/>
    <w:rsid w:val="00C4373B"/>
    <w:rsid w:val="00CA3927"/>
    <w:rsid w:val="00CC1EE5"/>
    <w:rsid w:val="00CC3892"/>
    <w:rsid w:val="00CC40A8"/>
    <w:rsid w:val="00D42C5A"/>
    <w:rsid w:val="00D72361"/>
    <w:rsid w:val="00D767A1"/>
    <w:rsid w:val="00D80996"/>
    <w:rsid w:val="00DA0848"/>
    <w:rsid w:val="00DE58E0"/>
    <w:rsid w:val="00E60340"/>
    <w:rsid w:val="00E6694D"/>
    <w:rsid w:val="00E676E3"/>
    <w:rsid w:val="00E769E0"/>
    <w:rsid w:val="00E83655"/>
    <w:rsid w:val="00EC2D91"/>
    <w:rsid w:val="00EE762D"/>
    <w:rsid w:val="00EF0159"/>
    <w:rsid w:val="00EF5F61"/>
    <w:rsid w:val="00F021AC"/>
    <w:rsid w:val="00F04165"/>
    <w:rsid w:val="00F13418"/>
    <w:rsid w:val="00F47FF3"/>
    <w:rsid w:val="00F8750F"/>
    <w:rsid w:val="00FB428C"/>
    <w:rsid w:val="00FC61F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EFE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paragraph" w:styleId="NoSpacing">
    <w:name w:val="No Spacing"/>
    <w:uiPriority w:val="1"/>
    <w:qFormat/>
    <w:rsid w:val="001A1CEB"/>
    <w:rPr>
      <w:rFonts w:ascii="Calibri" w:eastAsia="Calibri" w:hAnsi="Calibri" w:cs="Times New Roman"/>
      <w:color w:val="auto"/>
      <w:sz w:val="22"/>
      <w:szCs w:val="22"/>
      <w:lang w:eastAsia="en-US"/>
    </w:rPr>
  </w:style>
  <w:style w:type="character" w:styleId="Hyperlink">
    <w:name w:val="Hyperlink"/>
    <w:basedOn w:val="DefaultParagraphFont"/>
    <w:uiPriority w:val="99"/>
    <w:unhideWhenUsed/>
    <w:rsid w:val="00C31E9D"/>
    <w:rPr>
      <w:color w:val="5F5F5F" w:themeColor="hyperlink"/>
      <w:u w:val="single"/>
    </w:rPr>
  </w:style>
  <w:style w:type="table" w:styleId="TableGrid">
    <w:name w:val="Table Grid"/>
    <w:basedOn w:val="TableNormal"/>
    <w:uiPriority w:val="39"/>
    <w:rsid w:val="001B78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82362">
      <w:bodyDiv w:val="1"/>
      <w:marLeft w:val="0"/>
      <w:marRight w:val="0"/>
      <w:marTop w:val="0"/>
      <w:marBottom w:val="0"/>
      <w:divBdr>
        <w:top w:val="none" w:sz="0" w:space="0" w:color="auto"/>
        <w:left w:val="none" w:sz="0" w:space="0" w:color="auto"/>
        <w:bottom w:val="none" w:sz="0" w:space="0" w:color="auto"/>
        <w:right w:val="none" w:sz="0" w:space="0" w:color="auto"/>
      </w:divBdr>
    </w:div>
    <w:div w:id="380716831">
      <w:bodyDiv w:val="1"/>
      <w:marLeft w:val="0"/>
      <w:marRight w:val="0"/>
      <w:marTop w:val="0"/>
      <w:marBottom w:val="0"/>
      <w:divBdr>
        <w:top w:val="none" w:sz="0" w:space="0" w:color="auto"/>
        <w:left w:val="none" w:sz="0" w:space="0" w:color="auto"/>
        <w:bottom w:val="none" w:sz="0" w:space="0" w:color="auto"/>
        <w:right w:val="none" w:sz="0" w:space="0" w:color="auto"/>
      </w:divBdr>
    </w:div>
    <w:div w:id="467624297">
      <w:bodyDiv w:val="1"/>
      <w:marLeft w:val="0"/>
      <w:marRight w:val="0"/>
      <w:marTop w:val="0"/>
      <w:marBottom w:val="0"/>
      <w:divBdr>
        <w:top w:val="none" w:sz="0" w:space="0" w:color="auto"/>
        <w:left w:val="none" w:sz="0" w:space="0" w:color="auto"/>
        <w:bottom w:val="none" w:sz="0" w:space="0" w:color="auto"/>
        <w:right w:val="none" w:sz="0" w:space="0" w:color="auto"/>
      </w:divBdr>
    </w:div>
    <w:div w:id="534274249">
      <w:bodyDiv w:val="1"/>
      <w:marLeft w:val="0"/>
      <w:marRight w:val="0"/>
      <w:marTop w:val="0"/>
      <w:marBottom w:val="0"/>
      <w:divBdr>
        <w:top w:val="none" w:sz="0" w:space="0" w:color="auto"/>
        <w:left w:val="none" w:sz="0" w:space="0" w:color="auto"/>
        <w:bottom w:val="none" w:sz="0" w:space="0" w:color="auto"/>
        <w:right w:val="none" w:sz="0" w:space="0" w:color="auto"/>
      </w:divBdr>
    </w:div>
    <w:div w:id="641691870">
      <w:bodyDiv w:val="1"/>
      <w:marLeft w:val="0"/>
      <w:marRight w:val="0"/>
      <w:marTop w:val="0"/>
      <w:marBottom w:val="0"/>
      <w:divBdr>
        <w:top w:val="none" w:sz="0" w:space="0" w:color="auto"/>
        <w:left w:val="none" w:sz="0" w:space="0" w:color="auto"/>
        <w:bottom w:val="none" w:sz="0" w:space="0" w:color="auto"/>
        <w:right w:val="none" w:sz="0" w:space="0" w:color="auto"/>
      </w:divBdr>
    </w:div>
    <w:div w:id="997614555">
      <w:bodyDiv w:val="1"/>
      <w:marLeft w:val="0"/>
      <w:marRight w:val="0"/>
      <w:marTop w:val="0"/>
      <w:marBottom w:val="0"/>
      <w:divBdr>
        <w:top w:val="none" w:sz="0" w:space="0" w:color="auto"/>
        <w:left w:val="none" w:sz="0" w:space="0" w:color="auto"/>
        <w:bottom w:val="none" w:sz="0" w:space="0" w:color="auto"/>
        <w:right w:val="none" w:sz="0" w:space="0" w:color="auto"/>
      </w:divBdr>
    </w:div>
    <w:div w:id="1120564600">
      <w:bodyDiv w:val="1"/>
      <w:marLeft w:val="0"/>
      <w:marRight w:val="0"/>
      <w:marTop w:val="0"/>
      <w:marBottom w:val="0"/>
      <w:divBdr>
        <w:top w:val="none" w:sz="0" w:space="0" w:color="auto"/>
        <w:left w:val="none" w:sz="0" w:space="0" w:color="auto"/>
        <w:bottom w:val="none" w:sz="0" w:space="0" w:color="auto"/>
        <w:right w:val="none" w:sz="0" w:space="0" w:color="auto"/>
      </w:divBdr>
    </w:div>
    <w:div w:id="1146698932">
      <w:bodyDiv w:val="1"/>
      <w:marLeft w:val="0"/>
      <w:marRight w:val="0"/>
      <w:marTop w:val="0"/>
      <w:marBottom w:val="0"/>
      <w:divBdr>
        <w:top w:val="none" w:sz="0" w:space="0" w:color="auto"/>
        <w:left w:val="none" w:sz="0" w:space="0" w:color="auto"/>
        <w:bottom w:val="none" w:sz="0" w:space="0" w:color="auto"/>
        <w:right w:val="none" w:sz="0" w:space="0" w:color="auto"/>
      </w:divBdr>
    </w:div>
    <w:div w:id="1312441932">
      <w:bodyDiv w:val="1"/>
      <w:marLeft w:val="0"/>
      <w:marRight w:val="0"/>
      <w:marTop w:val="0"/>
      <w:marBottom w:val="0"/>
      <w:divBdr>
        <w:top w:val="none" w:sz="0" w:space="0" w:color="auto"/>
        <w:left w:val="none" w:sz="0" w:space="0" w:color="auto"/>
        <w:bottom w:val="none" w:sz="0" w:space="0" w:color="auto"/>
        <w:right w:val="none" w:sz="0" w:space="0" w:color="auto"/>
      </w:divBdr>
    </w:div>
    <w:div w:id="1552689435">
      <w:bodyDiv w:val="1"/>
      <w:marLeft w:val="0"/>
      <w:marRight w:val="0"/>
      <w:marTop w:val="0"/>
      <w:marBottom w:val="0"/>
      <w:divBdr>
        <w:top w:val="none" w:sz="0" w:space="0" w:color="auto"/>
        <w:left w:val="none" w:sz="0" w:space="0" w:color="auto"/>
        <w:bottom w:val="none" w:sz="0" w:space="0" w:color="auto"/>
        <w:right w:val="none" w:sz="0" w:space="0" w:color="auto"/>
      </w:divBdr>
    </w:div>
    <w:div w:id="1563373308">
      <w:bodyDiv w:val="1"/>
      <w:marLeft w:val="0"/>
      <w:marRight w:val="0"/>
      <w:marTop w:val="0"/>
      <w:marBottom w:val="0"/>
      <w:divBdr>
        <w:top w:val="none" w:sz="0" w:space="0" w:color="auto"/>
        <w:left w:val="none" w:sz="0" w:space="0" w:color="auto"/>
        <w:bottom w:val="none" w:sz="0" w:space="0" w:color="auto"/>
        <w:right w:val="none" w:sz="0" w:space="0" w:color="auto"/>
      </w:divBdr>
    </w:div>
    <w:div w:id="1703286608">
      <w:bodyDiv w:val="1"/>
      <w:marLeft w:val="0"/>
      <w:marRight w:val="0"/>
      <w:marTop w:val="0"/>
      <w:marBottom w:val="0"/>
      <w:divBdr>
        <w:top w:val="none" w:sz="0" w:space="0" w:color="auto"/>
        <w:left w:val="none" w:sz="0" w:space="0" w:color="auto"/>
        <w:bottom w:val="none" w:sz="0" w:space="0" w:color="auto"/>
        <w:right w:val="none" w:sz="0" w:space="0" w:color="auto"/>
      </w:divBdr>
    </w:div>
    <w:div w:id="17126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yvillagemylove/Library/Containers/com.microsoft.Word/Data/Library/Caches/1033/TM02919188/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727B675F761B459F459F05BE3D3776"/>
        <w:category>
          <w:name w:val="General"/>
          <w:gallery w:val="placeholder"/>
        </w:category>
        <w:types>
          <w:type w:val="bbPlcHdr"/>
        </w:types>
        <w:behaviors>
          <w:behavior w:val="content"/>
        </w:behaviors>
        <w:guid w:val="{2350B8E2-0803-724E-8686-59D0C455C243}"/>
      </w:docPartPr>
      <w:docPartBody>
        <w:p w:rsidR="006961D6" w:rsidRDefault="00F13EB1">
          <w:pPr>
            <w:pStyle w:val="7B727B675F761B459F459F05BE3D3776"/>
          </w:pPr>
          <w:r>
            <w:t>Check out the quick tips below to help you get started. To replace tip text with your own, just tap it and start typing.</w:t>
          </w:r>
        </w:p>
      </w:docPartBody>
    </w:docPart>
    <w:docPart>
      <w:docPartPr>
        <w:name w:val="B487AD6120E09F4EA8E1B2CA1AE33B16"/>
        <w:category>
          <w:name w:val="General"/>
          <w:gallery w:val="placeholder"/>
        </w:category>
        <w:types>
          <w:type w:val="bbPlcHdr"/>
        </w:types>
        <w:behaviors>
          <w:behavior w:val="content"/>
        </w:behaviors>
        <w:guid w:val="{AF95685D-84B6-1E41-B616-119496CF22D4}"/>
      </w:docPartPr>
      <w:docPartBody>
        <w:p w:rsidR="006961D6" w:rsidRDefault="00F13EB1">
          <w:pPr>
            <w:pStyle w:val="B487AD6120E09F4EA8E1B2CA1AE33B16"/>
          </w:pPr>
          <w:r>
            <w:t>Education</w:t>
          </w:r>
        </w:p>
      </w:docPartBody>
    </w:docPart>
    <w:docPart>
      <w:docPartPr>
        <w:name w:val="417F24884157DA43987A49DB86B5E48D"/>
        <w:category>
          <w:name w:val="General"/>
          <w:gallery w:val="placeholder"/>
        </w:category>
        <w:types>
          <w:type w:val="bbPlcHdr"/>
        </w:types>
        <w:behaviors>
          <w:behavior w:val="content"/>
        </w:behaviors>
        <w:guid w:val="{7CDBA88B-1FEA-FE41-A53D-AC4EE95B16C2}"/>
      </w:docPartPr>
      <w:docPartBody>
        <w:p w:rsidR="006961D6" w:rsidRDefault="00F13EB1">
          <w:pPr>
            <w:pStyle w:val="417F24884157DA43987A49DB86B5E48D"/>
          </w:pPr>
          <w:r>
            <w:t>Experience</w:t>
          </w:r>
        </w:p>
      </w:docPartBody>
    </w:docPart>
    <w:docPart>
      <w:docPartPr>
        <w:name w:val="BCAB21E1838FEC469749C4FB5AB00300"/>
        <w:category>
          <w:name w:val="General"/>
          <w:gallery w:val="placeholder"/>
        </w:category>
        <w:types>
          <w:type w:val="bbPlcHdr"/>
        </w:types>
        <w:behaviors>
          <w:behavior w:val="content"/>
        </w:behaviors>
        <w:guid w:val="{909B8188-2F58-134F-BC89-3F8AC991F30E}"/>
      </w:docPartPr>
      <w:docPartBody>
        <w:p w:rsidR="006961D6" w:rsidRDefault="00417581" w:rsidP="00417581">
          <w:pPr>
            <w:pStyle w:val="BCAB21E1838FEC469749C4FB5AB00300"/>
          </w:pPr>
          <w:r>
            <w:t>Job Title</w:t>
          </w:r>
        </w:p>
      </w:docPartBody>
    </w:docPart>
    <w:docPart>
      <w:docPartPr>
        <w:name w:val="99C22A76CCC4FA489363F70FDC3B9645"/>
        <w:category>
          <w:name w:val="General"/>
          <w:gallery w:val="placeholder"/>
        </w:category>
        <w:types>
          <w:type w:val="bbPlcHdr"/>
        </w:types>
        <w:behaviors>
          <w:behavior w:val="content"/>
        </w:behaviors>
        <w:guid w:val="{30891445-5298-8148-B614-E0C0FD0439F1}"/>
      </w:docPartPr>
      <w:docPartBody>
        <w:p w:rsidR="00CB560F" w:rsidRDefault="006961D6" w:rsidP="006961D6">
          <w:pPr>
            <w:pStyle w:val="99C22A76CCC4FA489363F70FDC3B9645"/>
          </w:pPr>
          <w:r>
            <w:t>Job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20002A87" w:usb1="00000000" w:usb2="00000000"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81"/>
    <w:rsid w:val="000A76E9"/>
    <w:rsid w:val="002A4028"/>
    <w:rsid w:val="00417581"/>
    <w:rsid w:val="005E14DC"/>
    <w:rsid w:val="006961D6"/>
    <w:rsid w:val="00B30AF3"/>
    <w:rsid w:val="00B3515E"/>
    <w:rsid w:val="00CB560F"/>
    <w:rsid w:val="00F13E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BC947F1D0A746A680996FAB962EE3">
    <w:name w:val="04FBC947F1D0A746A680996FAB962EE3"/>
  </w:style>
  <w:style w:type="paragraph" w:customStyle="1" w:styleId="A5FFD1CFAA1C204BB916430D89CA1DB0">
    <w:name w:val="A5FFD1CFAA1C204BB916430D89CA1DB0"/>
  </w:style>
  <w:style w:type="paragraph" w:customStyle="1" w:styleId="38D632C4E97B7C4FB48E73420B99A534">
    <w:name w:val="38D632C4E97B7C4FB48E73420B99A534"/>
  </w:style>
  <w:style w:type="paragraph" w:customStyle="1" w:styleId="B8BC3B4C740BB64A8CC67E01308192E7">
    <w:name w:val="B8BC3B4C740BB64A8CC67E01308192E7"/>
  </w:style>
  <w:style w:type="paragraph" w:customStyle="1" w:styleId="58DFB6EAB460AD4AAB6618B4B69D786D">
    <w:name w:val="58DFB6EAB460AD4AAB6618B4B69D786D"/>
  </w:style>
  <w:style w:type="paragraph" w:customStyle="1" w:styleId="7B727B675F761B459F459F05BE3D3776">
    <w:name w:val="7B727B675F761B459F459F05BE3D3776"/>
  </w:style>
  <w:style w:type="paragraph" w:customStyle="1" w:styleId="B487AD6120E09F4EA8E1B2CA1AE33B16">
    <w:name w:val="B487AD6120E09F4EA8E1B2CA1AE33B16"/>
  </w:style>
  <w:style w:type="paragraph" w:customStyle="1" w:styleId="3DE1DC80D8DC1C4F9C34154B99883890">
    <w:name w:val="3DE1DC80D8DC1C4F9C34154B99883890"/>
  </w:style>
  <w:style w:type="paragraph" w:customStyle="1" w:styleId="F749D1B76CBC004C8C7690DB97E83152">
    <w:name w:val="F749D1B76CBC004C8C7690DB97E83152"/>
  </w:style>
  <w:style w:type="paragraph" w:customStyle="1" w:styleId="392A3C7A9991884AA80393F29FC9834E">
    <w:name w:val="392A3C7A9991884AA80393F29FC9834E"/>
  </w:style>
  <w:style w:type="paragraph" w:customStyle="1" w:styleId="B156D5B5AA80874BB8938B484AA3BA6D">
    <w:name w:val="B156D5B5AA80874BB8938B484AA3BA6D"/>
  </w:style>
  <w:style w:type="paragraph" w:customStyle="1" w:styleId="EB8AC527C161F64D8151D8C7C1B9FC60">
    <w:name w:val="EB8AC527C161F64D8151D8C7C1B9FC60"/>
  </w:style>
  <w:style w:type="paragraph" w:customStyle="1" w:styleId="79419FE23BD446489167DCEC634C06DF">
    <w:name w:val="79419FE23BD446489167DCEC634C06DF"/>
  </w:style>
  <w:style w:type="paragraph" w:customStyle="1" w:styleId="CAE13ADF20CF19468FBAE9B53553284D">
    <w:name w:val="CAE13ADF20CF19468FBAE9B53553284D"/>
  </w:style>
  <w:style w:type="paragraph" w:customStyle="1" w:styleId="DDCF44E8F5F2DC4AB102F19894005A42">
    <w:name w:val="DDCF44E8F5F2DC4AB102F19894005A42"/>
  </w:style>
  <w:style w:type="paragraph" w:customStyle="1" w:styleId="230D3CF46C07A14297F388E8335944E9">
    <w:name w:val="230D3CF46C07A14297F388E8335944E9"/>
  </w:style>
  <w:style w:type="paragraph" w:customStyle="1" w:styleId="BDBCFEE10DDFBC4489E090E43AAEBC7E">
    <w:name w:val="BDBCFEE10DDFBC4489E090E43AAEBC7E"/>
  </w:style>
  <w:style w:type="paragraph" w:customStyle="1" w:styleId="7A687A76338C6B48A6BB1DD62D134CAF">
    <w:name w:val="7A687A76338C6B48A6BB1DD62D134CAF"/>
  </w:style>
  <w:style w:type="paragraph" w:customStyle="1" w:styleId="1915F4210244DA4AA6C7E77F4312B7F5">
    <w:name w:val="1915F4210244DA4AA6C7E77F4312B7F5"/>
  </w:style>
  <w:style w:type="paragraph" w:customStyle="1" w:styleId="4DFC6DAD9F924B489FB85E61521739D5">
    <w:name w:val="4DFC6DAD9F924B489FB85E61521739D5"/>
  </w:style>
  <w:style w:type="paragraph" w:customStyle="1" w:styleId="417F24884157DA43987A49DB86B5E48D">
    <w:name w:val="417F24884157DA43987A49DB86B5E48D"/>
  </w:style>
  <w:style w:type="paragraph" w:customStyle="1" w:styleId="9E81B5032096FD4DB61DA7C4C41EDE94">
    <w:name w:val="9E81B5032096FD4DB61DA7C4C41EDE94"/>
  </w:style>
  <w:style w:type="paragraph" w:customStyle="1" w:styleId="053AE4589B36AA4888D7A14B2A7E1E24">
    <w:name w:val="053AE4589B36AA4888D7A14B2A7E1E24"/>
  </w:style>
  <w:style w:type="paragraph" w:customStyle="1" w:styleId="0C559026EADD0B46890788D87DC831CE">
    <w:name w:val="0C559026EADD0B46890788D87DC831CE"/>
  </w:style>
  <w:style w:type="paragraph" w:customStyle="1" w:styleId="72FC2CC82A372A4599E4C8C2EB81EDC4">
    <w:name w:val="72FC2CC82A372A4599E4C8C2EB81EDC4"/>
  </w:style>
  <w:style w:type="paragraph" w:customStyle="1" w:styleId="41BC46BD60DD6F45B6C84DA632BA5CBC">
    <w:name w:val="41BC46BD60DD6F45B6C84DA632BA5CBC"/>
    <w:rsid w:val="00417581"/>
  </w:style>
  <w:style w:type="paragraph" w:customStyle="1" w:styleId="BF64988701634144A451ACDD8E6CA9E1">
    <w:name w:val="BF64988701634144A451ACDD8E6CA9E1"/>
    <w:rsid w:val="00417581"/>
  </w:style>
  <w:style w:type="paragraph" w:customStyle="1" w:styleId="BCAB21E1838FEC469749C4FB5AB00300">
    <w:name w:val="BCAB21E1838FEC469749C4FB5AB00300"/>
    <w:rsid w:val="00417581"/>
  </w:style>
  <w:style w:type="paragraph" w:customStyle="1" w:styleId="4E26E1B803D4AE4EAF8127BFF63998A7">
    <w:name w:val="4E26E1B803D4AE4EAF8127BFF63998A7"/>
    <w:rsid w:val="00417581"/>
  </w:style>
  <w:style w:type="paragraph" w:customStyle="1" w:styleId="F661155815394B48AFA2196817BEA2CF">
    <w:name w:val="F661155815394B48AFA2196817BEA2CF"/>
    <w:rsid w:val="00417581"/>
  </w:style>
  <w:style w:type="paragraph" w:customStyle="1" w:styleId="B3F1D2DE45CE5442B43C96BD8B7CCD6C">
    <w:name w:val="B3F1D2DE45CE5442B43C96BD8B7CCD6C"/>
    <w:rsid w:val="00417581"/>
  </w:style>
  <w:style w:type="paragraph" w:customStyle="1" w:styleId="99C22A76CCC4FA489363F70FDC3B9645">
    <w:name w:val="99C22A76CCC4FA489363F70FDC3B9645"/>
    <w:rsid w:val="00696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302A0-04DC-EA42-8078-121CB355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140</TotalTime>
  <Pages>3</Pages>
  <Words>855</Words>
  <Characters>4875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Chaithanya Kumar Mulakala</dc:creator>
  <cp:keywords/>
  <cp:lastModifiedBy>Chaithanya Kumar Mulakala</cp:lastModifiedBy>
  <cp:revision>65</cp:revision>
  <dcterms:created xsi:type="dcterms:W3CDTF">2017-05-09T17:01:00Z</dcterms:created>
  <dcterms:modified xsi:type="dcterms:W3CDTF">2017-05-31T18:56:00Z</dcterms:modified>
  <cp:version/>
</cp:coreProperties>
</file>